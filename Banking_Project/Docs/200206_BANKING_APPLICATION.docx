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11577641" w14:textId="77777777" w:rsidR="0039392A" w:rsidRPr="005B25E2" w:rsidRDefault="00444482" w:rsidP="006671C7">
          <w:r w:rsidRPr="005B25E2">
            <w:rPr>
              <w:lang w:eastAsia="en-US"/>
            </w:rPr>
            <w:t xml:space="preserve"> </w:t>
          </w:r>
          <w:r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CCED3" wp14:editId="18F735FE">
                    <wp:simplePos x="0" y="0"/>
                    <wp:positionH relativeFrom="column">
                      <wp:posOffset>-559236</wp:posOffset>
                    </wp:positionH>
                    <wp:positionV relativeFrom="paragraph">
                      <wp:posOffset>-766236</wp:posOffset>
                    </wp:positionV>
                    <wp:extent cx="2961564" cy="750626"/>
                    <wp:effectExtent l="0" t="0" r="0" b="0"/>
                    <wp:wrapNone/>
                    <wp:docPr id="271" name="Text Box 9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1564" cy="750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131BE" w14:textId="77777777" w:rsidR="002E41ED" w:rsidRDefault="002E41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C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4" o:spid="_x0000_s1026" type="#_x0000_t202" style="position:absolute;left:0;text-align:left;margin-left:-44.05pt;margin-top:-60.35pt;width:233.2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" stroked="f">
                    <v:textbox>
                      <w:txbxContent>
                        <w:p w14:paraId="20E131BE" w14:textId="77777777" w:rsidR="002E41ED" w:rsidRDefault="002E41ED"/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F13BC" wp14:editId="2F04F18F">
                    <wp:simplePos x="0" y="0"/>
                    <wp:positionH relativeFrom="column">
                      <wp:posOffset>-920750</wp:posOffset>
                    </wp:positionH>
                    <wp:positionV relativeFrom="paragraph">
                      <wp:posOffset>-1134110</wp:posOffset>
                    </wp:positionV>
                    <wp:extent cx="7860665" cy="1812925"/>
                    <wp:effectExtent l="0" t="0" r="26035" b="15875"/>
                    <wp:wrapNone/>
                    <wp:docPr id="272" name="Rectangle 9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0665" cy="181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F15FC" id="Rectangle 902" o:spid="_x0000_s1026" style="position:absolute;margin-left:-72.5pt;margin-top:-89.3pt;width:618.95pt;height:1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" strokecolor="white [3212]">
                    <v:textbox style="mso-fit-shape-to-text:t"/>
                  </v:rect>
                </w:pict>
              </mc:Fallback>
            </mc:AlternateContent>
          </w:r>
        </w:p>
        <w:p w14:paraId="6360499E" w14:textId="77777777" w:rsidR="0039392A" w:rsidRPr="005B25E2" w:rsidRDefault="0039392A">
          <w:pPr>
            <w:spacing w:line="240" w:lineRule="auto"/>
          </w:pPr>
        </w:p>
        <w:p w14:paraId="7FF52077" w14:textId="77777777" w:rsidR="0039392A" w:rsidRPr="005B25E2" w:rsidRDefault="0039392A">
          <w:pPr>
            <w:spacing w:line="240" w:lineRule="auto"/>
          </w:pPr>
        </w:p>
        <w:p w14:paraId="79EB6EE9" w14:textId="77777777" w:rsidR="0039392A" w:rsidRPr="005B25E2" w:rsidRDefault="0039392A">
          <w:pPr>
            <w:spacing w:line="240" w:lineRule="auto"/>
          </w:pPr>
        </w:p>
        <w:p w14:paraId="580AE03F" w14:textId="0DD61DC5" w:rsidR="00442AF0" w:rsidRPr="005B25E2" w:rsidRDefault="002E41ED" w:rsidP="00DF1183">
          <w:pPr>
            <w:spacing w:line="240" w:lineRule="auto"/>
            <w:jc w:val="center"/>
          </w:pPr>
          <w:r w:rsidRPr="005B25E2">
            <w:rPr>
              <w:noProof/>
            </w:rPr>
            <w:drawing>
              <wp:inline distT="0" distB="0" distL="0" distR="0" wp14:anchorId="561A6946" wp14:editId="6B72A013">
                <wp:extent cx="5760085" cy="1809115"/>
                <wp:effectExtent l="0" t="0" r="0" b="635"/>
                <wp:docPr id="32" name="Image 32" descr="Image result for logo crm mulhous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ogo crm mulhous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18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4298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6C9E09" wp14:editId="6D55F7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3931285</wp:posOffset>
                    </wp:positionV>
                    <wp:extent cx="6915150" cy="951230"/>
                    <wp:effectExtent l="0" t="0" r="0" b="7620"/>
                    <wp:wrapNone/>
                    <wp:docPr id="274" name="Text Box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9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BAD28" w14:textId="511267EC" w:rsidR="002E41ED" w:rsidRPr="0074414B" w:rsidRDefault="008F44B5" w:rsidP="00EC05A5">
                                <w:pPr>
                                  <w:pStyle w:val="Titrenomduclient"/>
                                  <w:rPr>
                                    <w:color w:val="000000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alias w:val="Objet "/>
                                    <w:tag w:val=""/>
                                    <w:id w:val="-1363587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ED" w:rsidRPr="0074414B">
                                      <w:t>BOUDIER Aurélien</w:t>
                                    </w:r>
                                    <w:r w:rsidR="00C43067" w:rsidRPr="0074414B">
                                      <w:t xml:space="preserve"> &amp; JEANNIARD Jonathan</w:t>
                                    </w:r>
                                  </w:sdtContent>
                                </w:sdt>
                              </w:p>
                              <w:p w14:paraId="6D3E9798" w14:textId="44164B4F" w:rsidR="002E41ED" w:rsidRPr="0074414B" w:rsidRDefault="00BA79A3" w:rsidP="00EC05A5">
                                <w:pPr>
                                  <w:pStyle w:val="Titredudocument"/>
                                  <w:rPr>
                                    <w:sz w:val="56"/>
                                  </w:rPr>
                                </w:pPr>
                                <w:r w:rsidRPr="0074414B">
                                  <w:rPr>
                                    <w:sz w:val="56"/>
                                  </w:rPr>
                                  <w:t>Console Java programming</w:t>
                                </w:r>
                              </w:p>
                              <w:p w14:paraId="154A87AD" w14:textId="1D507FD7" w:rsidR="002E41ED" w:rsidRPr="0083240C" w:rsidRDefault="00BA79A3" w:rsidP="00EC05A5">
                                <w:pPr>
                                  <w:pStyle w:val="Titredudocument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83240C">
                                  <w:rPr>
                                    <w:b/>
                                    <w:lang w:val="en-US"/>
                                  </w:rPr>
                                  <w:t>BANKING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36C9E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1" o:spid="_x0000_s1027" type="#_x0000_t202" style="position:absolute;left:0;text-align:left;margin-left:0;margin-top:309.55pt;width:544.5pt;height:74.9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" filled="f" stroked="f">
                    <v:textbox style="mso-fit-shape-to-text:t">
                      <w:txbxContent>
                        <w:p w14:paraId="374BAD28" w14:textId="511267EC" w:rsidR="002E41ED" w:rsidRPr="0074414B" w:rsidRDefault="008F44B5" w:rsidP="00EC05A5">
                          <w:pPr>
                            <w:pStyle w:val="Titrenomduclient"/>
                            <w:rPr>
                              <w:color w:val="000000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alias w:val="Objet "/>
                              <w:tag w:val=""/>
                              <w:id w:val="-1363587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ED" w:rsidRPr="0074414B">
                                <w:t>BOUDIER Aurélien</w:t>
                              </w:r>
                              <w:r w:rsidR="00C43067" w:rsidRPr="0074414B">
                                <w:t xml:space="preserve"> &amp; JEANNIARD Jonathan</w:t>
                              </w:r>
                            </w:sdtContent>
                          </w:sdt>
                        </w:p>
                        <w:p w14:paraId="6D3E9798" w14:textId="44164B4F" w:rsidR="002E41ED" w:rsidRPr="0074414B" w:rsidRDefault="00BA79A3" w:rsidP="00EC05A5">
                          <w:pPr>
                            <w:pStyle w:val="Titredudocument"/>
                            <w:rPr>
                              <w:sz w:val="56"/>
                            </w:rPr>
                          </w:pPr>
                          <w:r w:rsidRPr="0074414B">
                            <w:rPr>
                              <w:sz w:val="56"/>
                            </w:rPr>
                            <w:t>Console Java programming</w:t>
                          </w:r>
                        </w:p>
                        <w:p w14:paraId="154A87AD" w14:textId="1D507FD7" w:rsidR="002E41ED" w:rsidRPr="0083240C" w:rsidRDefault="00BA79A3" w:rsidP="00EC05A5">
                          <w:pPr>
                            <w:pStyle w:val="Titredudocument"/>
                            <w:rPr>
                              <w:b/>
                              <w:lang w:val="en-US"/>
                            </w:rPr>
                          </w:pPr>
                          <w:r w:rsidRPr="0083240C">
                            <w:rPr>
                              <w:b/>
                              <w:lang w:val="en-US"/>
                            </w:rPr>
                            <w:t>BANKING APPLICATION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2F1C86" wp14:editId="7A6605E9">
                    <wp:simplePos x="0" y="0"/>
                    <wp:positionH relativeFrom="column">
                      <wp:posOffset>-914078</wp:posOffset>
                    </wp:positionH>
                    <wp:positionV relativeFrom="paragraph">
                      <wp:posOffset>8345483</wp:posOffset>
                    </wp:positionV>
                    <wp:extent cx="7574508" cy="520396"/>
                    <wp:effectExtent l="0" t="0" r="0" b="0"/>
                    <wp:wrapNone/>
                    <wp:docPr id="273" name="Text Box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74508" cy="520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E472" w14:textId="70DDAF64" w:rsidR="002E41ED" w:rsidRPr="002E41ED" w:rsidRDefault="002E41ED" w:rsidP="00323A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ABC Développement - Du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12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11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/201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9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au 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0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9/0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4</w:t>
                                </w:r>
                                <w:r w:rsidRPr="002E41ED">
                                  <w:rPr>
                                    <w:color w:val="FFFFFF" w:themeColor="background1"/>
                                    <w:sz w:val="36"/>
                                  </w:rPr>
                                  <w:t>/20</w:t>
                                </w:r>
                                <w:r w:rsidR="00007826">
                                  <w:rPr>
                                    <w:color w:val="FFFFFF" w:themeColor="background1"/>
                                    <w:sz w:val="3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1C86" id="Text Box 910" o:spid="_x0000_s1028" type="#_x0000_t202" style="position:absolute;left:0;text-align:left;margin-left:-71.95pt;margin-top:657.1pt;width:596.4pt;height: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60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" filled="f" stroked="f">
                    <v:textbox>
                      <w:txbxContent>
                        <w:p w14:paraId="29BFE472" w14:textId="70DDAF64" w:rsidR="002E41ED" w:rsidRPr="002E41ED" w:rsidRDefault="002E41ED" w:rsidP="00323AAC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ABC Développement - Du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12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11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/201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9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 xml:space="preserve"> au 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0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9/0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4</w:t>
                          </w:r>
                          <w:r w:rsidRPr="002E41ED">
                            <w:rPr>
                              <w:color w:val="FFFFFF" w:themeColor="background1"/>
                              <w:sz w:val="36"/>
                            </w:rPr>
                            <w:t>/20</w:t>
                          </w:r>
                          <w:r w:rsidR="00007826">
                            <w:rPr>
                              <w:color w:val="FFFFFF" w:themeColor="background1"/>
                              <w:sz w:val="36"/>
                            </w:rPr>
                            <w:t>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392A" w:rsidRPr="005B25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6FDB58E" wp14:editId="3E2AD071">
                    <wp:simplePos x="0" y="0"/>
                    <wp:positionH relativeFrom="column">
                      <wp:posOffset>-1691640</wp:posOffset>
                    </wp:positionH>
                    <wp:positionV relativeFrom="paragraph">
                      <wp:posOffset>7404100</wp:posOffset>
                    </wp:positionV>
                    <wp:extent cx="8872220" cy="2282190"/>
                    <wp:effectExtent l="114300" t="419100" r="100330" b="422910"/>
                    <wp:wrapNone/>
                    <wp:docPr id="275" name="Rectangle 9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285317" flipV="1">
                              <a:off x="0" y="0"/>
                              <a:ext cx="8872220" cy="22821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5B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1DE35" id="Rectangle 905" o:spid="_x0000_s1026" style="position:absolute;margin-left:-133.2pt;margin-top:583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" fillcolor="#0070c0" strokecolor="#005b7f">
                    <v:textbox style="mso-fit-shape-to-text:t"/>
                  </v:rect>
                </w:pict>
              </mc:Fallback>
            </mc:AlternateContent>
          </w:r>
          <w:r w:rsidR="0039392A" w:rsidRPr="005B25E2">
            <w:br w:type="page"/>
          </w:r>
        </w:p>
      </w:sdtContent>
    </w:sdt>
    <w:bookmarkStart w:id="1" w:name="_Toc479768843" w:displacedByCustomXml="prev"/>
    <w:bookmarkEnd w:id="1" w:displacedByCustomXml="prev"/>
    <w:p w14:paraId="3449B79D" w14:textId="77777777" w:rsidR="00340324" w:rsidRPr="005B25E2" w:rsidRDefault="00340324" w:rsidP="001B73EF">
      <w:pPr>
        <w:spacing w:line="240" w:lineRule="auto"/>
        <w:rPr>
          <w:b/>
        </w:rPr>
      </w:pPr>
    </w:p>
    <w:p w14:paraId="0B15DD00" w14:textId="77777777" w:rsidR="00507299" w:rsidRPr="005B25E2" w:rsidRDefault="00507299">
      <w:pPr>
        <w:spacing w:line="240" w:lineRule="auto"/>
        <w:jc w:val="left"/>
      </w:pPr>
    </w:p>
    <w:p w14:paraId="60CC101B" w14:textId="77777777" w:rsidR="00507299" w:rsidRPr="005B25E2" w:rsidRDefault="00507299">
      <w:pPr>
        <w:spacing w:line="240" w:lineRule="auto"/>
        <w:jc w:val="left"/>
      </w:pPr>
    </w:p>
    <w:p w14:paraId="0F92C41D" w14:textId="77777777" w:rsidR="00615683" w:rsidRPr="005B25E2" w:rsidRDefault="00340324">
      <w:pPr>
        <w:spacing w:line="240" w:lineRule="auto"/>
        <w:jc w:val="left"/>
      </w:pPr>
      <w:r w:rsidRPr="005B25E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8B6050" wp14:editId="7CFA87B1">
                <wp:simplePos x="0" y="0"/>
                <wp:positionH relativeFrom="column">
                  <wp:posOffset>1092200</wp:posOffset>
                </wp:positionH>
                <wp:positionV relativeFrom="paragraph">
                  <wp:posOffset>3535680</wp:posOffset>
                </wp:positionV>
                <wp:extent cx="3575685" cy="838835"/>
                <wp:effectExtent l="19050" t="19050" r="24765" b="18415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A68A" w14:textId="77777777" w:rsidR="002E41ED" w:rsidRPr="00340324" w:rsidRDefault="002E41ED" w:rsidP="0034032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340324">
                              <w:rPr>
                                <w:b/>
                                <w:sz w:val="96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050" id="Zone de texte 2" o:spid="_x0000_s1029" type="#_x0000_t202" style="position:absolute;margin-left:86pt;margin-top:278.4pt;width:281.55pt;height:6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" strokecolor="#429ce2 [3204]" strokeweight="2.25pt">
                <v:textbox>
                  <w:txbxContent>
                    <w:p w14:paraId="7568A68A" w14:textId="77777777" w:rsidR="002E41ED" w:rsidRPr="00340324" w:rsidRDefault="002E41ED" w:rsidP="0034032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340324">
                        <w:rPr>
                          <w:b/>
                          <w:sz w:val="96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83" w:rsidRPr="005B25E2">
        <w:br w:type="page"/>
      </w:r>
    </w:p>
    <w:p w14:paraId="03B697BF" w14:textId="46CF289D" w:rsidR="004B6788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r w:rsidRPr="005B25E2">
        <w:rPr>
          <w:noProof w:val="0"/>
        </w:rPr>
        <w:lastRenderedPageBreak/>
        <w:fldChar w:fldCharType="begin"/>
      </w:r>
      <w:r w:rsidRPr="005B25E2">
        <w:rPr>
          <w:noProof w:val="0"/>
        </w:rPr>
        <w:instrText xml:space="preserve"> TOC \o "1-5" \h \z \u </w:instrText>
      </w:r>
      <w:r w:rsidRPr="005B25E2">
        <w:rPr>
          <w:noProof w:val="0"/>
        </w:rPr>
        <w:fldChar w:fldCharType="separate"/>
      </w:r>
      <w:hyperlink w:anchor="_Toc31964947" w:history="1">
        <w:r w:rsidR="004B6788" w:rsidRPr="004724C9">
          <w:rPr>
            <w:rStyle w:val="Lienhypertexte"/>
            <w:lang w:val="en"/>
          </w:rPr>
          <w:t>1.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GENERAL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EE82699" w14:textId="0D82AABC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8" w:history="1">
        <w:r w:rsidR="004B6788" w:rsidRPr="004724C9">
          <w:rPr>
            <w:rStyle w:val="Lienhypertexte"/>
          </w:rPr>
          <w:t>1.1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Introduction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7B1D7580" w14:textId="263F2852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49" w:history="1">
        <w:r w:rsidR="004B6788" w:rsidRPr="004724C9">
          <w:rPr>
            <w:rStyle w:val="Lienhypertexte"/>
          </w:rPr>
          <w:t>1.2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Account creation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_Toc31964949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34319900" w14:textId="726A429D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0" w:history="1">
        <w:r w:rsidR="004B6788" w:rsidRPr="004724C9">
          <w:rPr>
            <w:rStyle w:val="Lienhypertexte"/>
            <w:lang w:val="en-US"/>
          </w:rPr>
          <w:t>1.2.1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Asked informations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6DC7653F" w14:textId="29908458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1" w:history="1">
        <w:r w:rsidR="004B6788" w:rsidRPr="004724C9">
          <w:rPr>
            <w:rStyle w:val="Lienhypertexte"/>
          </w:rPr>
          <w:t>1.2.2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Sponsorship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15841055" w14:textId="601B436D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2" w:history="1">
        <w:r w:rsidR="004B6788" w:rsidRPr="004724C9">
          <w:rPr>
            <w:rStyle w:val="Lienhypertexte"/>
            <w:lang w:val="en-US"/>
          </w:rPr>
          <w:t>1.2.3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First deposit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06735CD5" w14:textId="110BBAAF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3" w:history="1">
        <w:r w:rsidR="004B6788" w:rsidRPr="004724C9">
          <w:rPr>
            <w:rStyle w:val="Lienhypertexte"/>
          </w:rPr>
          <w:t>1.2.3.1.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 500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12BD0397" w14:textId="2451A19B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4" w:history="1">
        <w:r w:rsidR="004B6788" w:rsidRPr="004724C9">
          <w:rPr>
            <w:rStyle w:val="Lienhypertexte"/>
          </w:rPr>
          <w:t>1.2.3.2.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 1000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4</w:t>
        </w:r>
        <w:r w:rsidR="004B6788">
          <w:rPr>
            <w:webHidden/>
          </w:rPr>
          <w:fldChar w:fldCharType="end"/>
        </w:r>
      </w:hyperlink>
    </w:p>
    <w:p w14:paraId="783F71C6" w14:textId="4BA780AF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5" w:history="1">
        <w:r w:rsidR="004B6788" w:rsidRPr="004724C9">
          <w:rPr>
            <w:rStyle w:val="Lienhypertexte"/>
          </w:rPr>
          <w:t>1.2.3.3.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</w:rPr>
          <w:t>More than 5000 euros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34FCA26E" w14:textId="47E01B78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56" w:history="1">
        <w:r w:rsidR="004B6788" w:rsidRPr="004724C9">
          <w:rPr>
            <w:rStyle w:val="Lienhypertexte"/>
            <w:lang w:val="en-US"/>
          </w:rPr>
          <w:t>1.3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Customer account interface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AF02635" w14:textId="201B3A83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57" w:history="1">
        <w:r w:rsidR="004B6788" w:rsidRPr="004724C9">
          <w:rPr>
            <w:rStyle w:val="Lienhypertexte"/>
            <w:lang w:val="en-US"/>
          </w:rPr>
          <w:t>1.3.1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information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9F6ADB3" w14:textId="2F41E162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8" w:history="1">
        <w:r w:rsidR="004B6788" w:rsidRPr="004724C9">
          <w:rPr>
            <w:rStyle w:val="Lienhypertexte"/>
            <w:lang w:val="en-US"/>
          </w:rPr>
          <w:t>1.3.1.1.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Check your account balance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17727BD4" w14:textId="16573E7F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59" w:history="1">
        <w:r w:rsidR="004B6788" w:rsidRPr="004724C9">
          <w:rPr>
            <w:rStyle w:val="Lienhypertexte"/>
            <w:lang w:val="en-US"/>
          </w:rPr>
          <w:t>1.3.1.2.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your overdraft authorization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_Toc31964959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1E0538A7" w14:textId="4C734036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0" w:history="1">
        <w:r w:rsidR="004B6788" w:rsidRPr="004724C9">
          <w:rPr>
            <w:rStyle w:val="Lienhypertexte"/>
            <w:lang w:val="en-US"/>
          </w:rPr>
          <w:t>1.3.1.3.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Consult and modify your beneficiary list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95B20D4" w14:textId="0B6E9B02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1" w:history="1">
        <w:r w:rsidR="004B6788" w:rsidRPr="004724C9">
          <w:rPr>
            <w:rStyle w:val="Lienhypertexte"/>
            <w:lang w:val="en-US"/>
          </w:rPr>
          <w:t>1.3.1.4.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View and modify personal information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48074DC4" w14:textId="59591143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2" w:history="1">
        <w:r w:rsidR="004B6788" w:rsidRPr="004724C9">
          <w:rPr>
            <w:rStyle w:val="Lienhypertexte"/>
            <w:lang w:val="en-US"/>
          </w:rPr>
          <w:t>1.3.2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Monetary transactions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B3F2F7E" w14:textId="67594B46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3" w:history="1">
        <w:r w:rsidR="004B6788" w:rsidRPr="004724C9">
          <w:rPr>
            <w:rStyle w:val="Lienhypertexte"/>
            <w:lang w:val="en-US"/>
          </w:rPr>
          <w:t>1.3.2.1.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Deposit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220DE611" w14:textId="466F22FA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4" w:history="1">
        <w:r w:rsidR="004B6788" w:rsidRPr="004724C9">
          <w:rPr>
            <w:rStyle w:val="Lienhypertexte"/>
            <w:lang w:val="en-US"/>
          </w:rPr>
          <w:t>1.3.2.2.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Withdraw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0A3FE63B" w14:textId="5B879CF1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5" w:history="1">
        <w:r w:rsidR="004B6788" w:rsidRPr="004724C9">
          <w:rPr>
            <w:rStyle w:val="Lienhypertexte"/>
            <w:lang w:val="en-US"/>
          </w:rPr>
          <w:t>1.3.2.3.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Make a transfer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07026EC" w14:textId="1BC2A245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66" w:history="1">
        <w:r w:rsidR="004B6788" w:rsidRPr="004724C9">
          <w:rPr>
            <w:rStyle w:val="Lienhypertexte"/>
            <w:lang w:val="en-US"/>
          </w:rPr>
          <w:t>1.3.3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Management operations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7991FC21" w14:textId="5ECA98AA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7" w:history="1">
        <w:r w:rsidR="004B6788" w:rsidRPr="004724C9">
          <w:rPr>
            <w:rStyle w:val="Lienhypertexte"/>
            <w:lang w:val="en-US"/>
          </w:rPr>
          <w:t>1.3.3.1.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Open a savings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70827A5E" w14:textId="49F7380F" w:rsidR="004B6788" w:rsidRDefault="008F44B5">
      <w:pPr>
        <w:pStyle w:val="TM4"/>
        <w:rPr>
          <w:rFonts w:eastAsiaTheme="minorEastAsia" w:cstheme="minorBidi"/>
          <w:b w:val="0"/>
          <w:smallCaps w:val="0"/>
          <w:sz w:val="22"/>
          <w:szCs w:val="22"/>
          <w:lang w:val="en-US" w:eastAsia="en-US"/>
        </w:rPr>
      </w:pPr>
      <w:hyperlink w:anchor="_Toc31964968" w:history="1">
        <w:r w:rsidR="004B6788" w:rsidRPr="004724C9">
          <w:rPr>
            <w:rStyle w:val="Lienhypertexte"/>
            <w:lang w:val="en-US"/>
          </w:rPr>
          <w:t>1.3.3.2.</w:t>
        </w:r>
        <w:r w:rsidR="004B6788">
          <w:rPr>
            <w:rFonts w:eastAsiaTheme="minorEastAsia" w:cstheme="minorBidi"/>
            <w:b w:val="0"/>
            <w:smallCap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-US"/>
          </w:rPr>
          <w:t>Delete the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5</w:t>
        </w:r>
        <w:r w:rsidR="004B6788">
          <w:rPr>
            <w:webHidden/>
          </w:rPr>
          <w:fldChar w:fldCharType="end"/>
        </w:r>
      </w:hyperlink>
    </w:p>
    <w:p w14:paraId="589D5611" w14:textId="2EA7A30E" w:rsidR="004B6788" w:rsidRDefault="008F44B5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69" w:history="1">
        <w:r w:rsidR="004B6788" w:rsidRPr="004724C9">
          <w:rPr>
            <w:rStyle w:val="Lienhypertexte"/>
            <w:lang w:val="en"/>
          </w:rPr>
          <w:t>2.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FUNCTIONAL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_Toc31964969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6FBB600" w14:textId="3920935F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0" w:history="1">
        <w:r w:rsidR="004B6788" w:rsidRPr="004724C9">
          <w:rPr>
            <w:rStyle w:val="Lienhypertexte"/>
            <w:lang w:val="en"/>
          </w:rPr>
          <w:t>2.1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interface (console) that allows operations on the bank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181E017" w14:textId="3BFAF7D7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1" w:history="1">
        <w:r w:rsidR="004B6788" w:rsidRPr="004724C9">
          <w:rPr>
            <w:rStyle w:val="Lienhypertexte"/>
            <w:lang w:val="en"/>
          </w:rPr>
          <w:t>2.2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Log into your account if you are a customer (on the database)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0E7E8DC7" w14:textId="3179E2A5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2" w:history="1">
        <w:r w:rsidR="004B6788" w:rsidRPr="004724C9">
          <w:rPr>
            <w:rStyle w:val="Lienhypertexte"/>
            <w:lang w:val="en"/>
          </w:rPr>
          <w:t>2.3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Create a customer account if you are not a customer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2811C058" w14:textId="1117799F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3" w:history="1">
        <w:r w:rsidR="004B6788" w:rsidRPr="004724C9">
          <w:rPr>
            <w:rStyle w:val="Lienhypertexte"/>
            <w:lang w:val="en"/>
          </w:rPr>
          <w:t>2.4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Verify / Modify personal informations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_Toc31964973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4C0CBA86" w14:textId="773AD2DB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4" w:history="1">
        <w:r w:rsidR="004B6788" w:rsidRPr="004724C9">
          <w:rPr>
            <w:rStyle w:val="Lienhypertexte"/>
            <w:lang w:val="en"/>
          </w:rPr>
          <w:t>2.5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Withdraw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_Toc31964974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1F5C7641" w14:textId="0A117123" w:rsidR="004B6788" w:rsidRDefault="008F44B5">
      <w:pPr>
        <w:pStyle w:val="TM3"/>
        <w:rPr>
          <w:rFonts w:eastAsiaTheme="minorEastAsia" w:cstheme="minorBidi"/>
          <w:b w:val="0"/>
          <w:iCs w:val="0"/>
          <w:sz w:val="22"/>
          <w:szCs w:val="22"/>
          <w:lang w:val="en-US" w:eastAsia="en-US"/>
        </w:rPr>
      </w:pPr>
      <w:hyperlink w:anchor="_Toc31964975" w:history="1">
        <w:r w:rsidR="004B6788" w:rsidRPr="004724C9">
          <w:rPr>
            <w:rStyle w:val="Lienhypertexte"/>
            <w:lang w:val="en"/>
          </w:rPr>
          <w:t>2.5.1</w:t>
        </w:r>
        <w:r w:rsidR="004B6788">
          <w:rPr>
            <w:rFonts w:eastAsiaTheme="minorEastAsia" w:cstheme="minorBidi"/>
            <w:b w:val="0"/>
            <w:iCs w:val="0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Interface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_Toc31964975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93171B5" w14:textId="6651A23E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6" w:history="1">
        <w:r w:rsidR="004B6788" w:rsidRPr="004724C9">
          <w:rPr>
            <w:rStyle w:val="Lienhypertexte"/>
            <w:lang w:val="en"/>
          </w:rPr>
          <w:t>2.6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deposit money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_Toc31964976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8E3FB48" w14:textId="524447C6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7" w:history="1">
        <w:r w:rsidR="004B6788" w:rsidRPr="004724C9">
          <w:rPr>
            <w:rStyle w:val="Lienhypertexte"/>
            <w:lang w:val="en"/>
          </w:rPr>
          <w:t>2.7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Make a transfer to another bank account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_Toc31964977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1D2BBA6C" w14:textId="261D3E39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8" w:history="1">
        <w:r w:rsidR="004B6788" w:rsidRPr="004724C9">
          <w:rPr>
            <w:rStyle w:val="Lienhypertexte"/>
            <w:lang w:val="en"/>
          </w:rPr>
          <w:t>2.8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Sponsor a client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_Toc31964978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19B7CBB" w14:textId="6F101685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79" w:history="1">
        <w:r w:rsidR="004B6788" w:rsidRPr="004724C9">
          <w:rPr>
            <w:rStyle w:val="Lienhypertexte"/>
            <w:lang w:val="en"/>
          </w:rPr>
          <w:t>2.9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Check the account balance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_Toc31964979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350CCDF4" w14:textId="5A622FA6" w:rsidR="004B6788" w:rsidRDefault="008F44B5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  <w:lang w:val="en-US" w:eastAsia="en-US"/>
        </w:rPr>
      </w:pPr>
      <w:hyperlink w:anchor="_Toc31964980" w:history="1">
        <w:r w:rsidR="004B6788" w:rsidRPr="004724C9">
          <w:rPr>
            <w:rStyle w:val="Lienhypertexte"/>
          </w:rPr>
          <w:t>2.10</w:t>
        </w:r>
        <w:r w:rsidR="004B6788">
          <w:rPr>
            <w:rFonts w:eastAsiaTheme="minorEastAsia" w:cstheme="minorBidi"/>
            <w:b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Change the overdraft permission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_Toc31964980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7</w:t>
        </w:r>
        <w:r w:rsidR="004B6788">
          <w:rPr>
            <w:webHidden/>
          </w:rPr>
          <w:fldChar w:fldCharType="end"/>
        </w:r>
      </w:hyperlink>
    </w:p>
    <w:p w14:paraId="4745D013" w14:textId="1076200E" w:rsidR="004B6788" w:rsidRDefault="008F44B5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1" w:history="1">
        <w:r w:rsidR="004B6788" w:rsidRPr="004724C9">
          <w:rPr>
            <w:rStyle w:val="Lienhypertexte"/>
            <w:lang w:val="en"/>
          </w:rPr>
          <w:t>3.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TECHNICAL SPECIFICATIONS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_Toc31964981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8</w:t>
        </w:r>
        <w:r w:rsidR="004B6788">
          <w:rPr>
            <w:webHidden/>
          </w:rPr>
          <w:fldChar w:fldCharType="end"/>
        </w:r>
      </w:hyperlink>
    </w:p>
    <w:p w14:paraId="5C4C38D9" w14:textId="61CB0622" w:rsidR="004B6788" w:rsidRDefault="008F44B5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  <w:lang w:val="en-US" w:eastAsia="en-US"/>
        </w:rPr>
      </w:pPr>
      <w:hyperlink w:anchor="_Toc31964982" w:history="1">
        <w:r w:rsidR="004B6788" w:rsidRPr="004724C9">
          <w:rPr>
            <w:rStyle w:val="Lienhypertexte"/>
            <w:lang w:val="en"/>
          </w:rPr>
          <w:t>4.</w:t>
        </w:r>
        <w:r w:rsidR="004B678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  <w:lang w:val="en-US" w:eastAsia="en-US"/>
          </w:rPr>
          <w:tab/>
        </w:r>
        <w:r w:rsidR="004B6788" w:rsidRPr="004724C9">
          <w:rPr>
            <w:rStyle w:val="Lienhypertexte"/>
            <w:lang w:val="en"/>
          </w:rPr>
          <w:t>organisation</w:t>
        </w:r>
        <w:r w:rsidR="004B6788">
          <w:rPr>
            <w:webHidden/>
          </w:rPr>
          <w:tab/>
        </w:r>
        <w:r w:rsidR="004B6788">
          <w:rPr>
            <w:webHidden/>
          </w:rPr>
          <w:fldChar w:fldCharType="begin"/>
        </w:r>
        <w:r w:rsidR="004B6788">
          <w:rPr>
            <w:webHidden/>
          </w:rPr>
          <w:instrText xml:space="preserve"> PAGEREF _Toc31964982 \h </w:instrText>
        </w:r>
        <w:r w:rsidR="004B6788">
          <w:rPr>
            <w:webHidden/>
          </w:rPr>
        </w:r>
        <w:r w:rsidR="004B6788">
          <w:rPr>
            <w:webHidden/>
          </w:rPr>
          <w:fldChar w:fldCharType="separate"/>
        </w:r>
        <w:r w:rsidR="004B6788">
          <w:rPr>
            <w:webHidden/>
          </w:rPr>
          <w:t>9</w:t>
        </w:r>
        <w:r w:rsidR="004B6788">
          <w:rPr>
            <w:webHidden/>
          </w:rPr>
          <w:fldChar w:fldCharType="end"/>
        </w:r>
      </w:hyperlink>
    </w:p>
    <w:p w14:paraId="6CB4B582" w14:textId="732DD5C3" w:rsidR="00A708B7" w:rsidRDefault="00A679FD" w:rsidP="00A708B7">
      <w:pPr>
        <w:pStyle w:val="PrformatHTML"/>
        <w:spacing w:line="540" w:lineRule="atLeast"/>
      </w:pPr>
      <w:r w:rsidRPr="005B25E2">
        <w:lastRenderedPageBreak/>
        <w:fldChar w:fldCharType="end"/>
      </w:r>
    </w:p>
    <w:p w14:paraId="570CCB57" w14:textId="77777777" w:rsidR="00B02A1D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4BA170C8" w14:textId="01D4AD66" w:rsidR="00A708B7" w:rsidRDefault="00A708B7" w:rsidP="00A708B7">
      <w:pPr>
        <w:pStyle w:val="Titre1"/>
        <w:rPr>
          <w:lang w:val="en"/>
        </w:rPr>
      </w:pPr>
      <w:bookmarkStart w:id="2" w:name="_Toc31964947"/>
      <w:r>
        <w:rPr>
          <w:lang w:val="en"/>
        </w:rPr>
        <w:lastRenderedPageBreak/>
        <w:t>GENERAL SPECIFICATIONS</w:t>
      </w:r>
      <w:bookmarkEnd w:id="2"/>
    </w:p>
    <w:p w14:paraId="5366537C" w14:textId="4ECC9CBB" w:rsidR="00C43067" w:rsidRDefault="00C43067" w:rsidP="00C43067">
      <w:pPr>
        <w:pStyle w:val="Titre2"/>
      </w:pPr>
      <w:bookmarkStart w:id="3" w:name="_Toc31964948"/>
      <w:r>
        <w:t>Introduction</w:t>
      </w:r>
      <w:bookmarkEnd w:id="3"/>
    </w:p>
    <w:p w14:paraId="614D0738" w14:textId="0BC697DB" w:rsidR="00E13F62" w:rsidRPr="00372D6F" w:rsidRDefault="00372D6F" w:rsidP="00372D6F">
      <w:pPr>
        <w:rPr>
          <w:lang w:val="en-US"/>
        </w:rPr>
      </w:pPr>
      <w:r w:rsidRPr="00372D6F">
        <w:rPr>
          <w:lang w:val="en-US"/>
        </w:rPr>
        <w:t xml:space="preserve">The client asked us to create a banking application </w:t>
      </w:r>
      <w:r w:rsidR="008A271A">
        <w:rPr>
          <w:lang w:val="en-US"/>
        </w:rPr>
        <w:t>on</w:t>
      </w:r>
      <w:r w:rsidRPr="00372D6F">
        <w:rPr>
          <w:lang w:val="en-US"/>
        </w:rPr>
        <w:t xml:space="preserve"> a console interface.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 xml:space="preserve">The user will have </w:t>
      </w:r>
      <w:r w:rsidR="008A271A">
        <w:rPr>
          <w:lang w:val="en-US"/>
        </w:rPr>
        <w:t xml:space="preserve">an </w:t>
      </w:r>
      <w:r w:rsidRPr="00372D6F">
        <w:rPr>
          <w:lang w:val="en-US"/>
        </w:rPr>
        <w:t>access</w:t>
      </w:r>
      <w:r w:rsidR="008A271A">
        <w:rPr>
          <w:lang w:val="en-US"/>
        </w:rPr>
        <w:t xml:space="preserve"> from an interface</w:t>
      </w:r>
      <w:r w:rsidRPr="00372D6F">
        <w:rPr>
          <w:lang w:val="en-US"/>
        </w:rPr>
        <w:t>. This interface will allow him to create an account if he is not a client or to connect to his</w:t>
      </w:r>
      <w:r w:rsidR="008A271A">
        <w:rPr>
          <w:lang w:val="en-US"/>
        </w:rPr>
        <w:t xml:space="preserve"> bank</w:t>
      </w:r>
      <w:r w:rsidRPr="00372D6F">
        <w:rPr>
          <w:lang w:val="en-US"/>
        </w:rPr>
        <w:t xml:space="preserve"> account if he is already a client.</w:t>
      </w:r>
    </w:p>
    <w:p w14:paraId="3AF56B93" w14:textId="136D040B" w:rsidR="00C43067" w:rsidRDefault="00C43067" w:rsidP="00C43067">
      <w:pPr>
        <w:pStyle w:val="Titre2"/>
      </w:pPr>
      <w:bookmarkStart w:id="4" w:name="_Toc31964949"/>
      <w:r>
        <w:t>Account creation</w:t>
      </w:r>
      <w:bookmarkEnd w:id="4"/>
    </w:p>
    <w:p w14:paraId="5840E227" w14:textId="0FEF8DFE" w:rsidR="00C43067" w:rsidRPr="00372D6F" w:rsidRDefault="00372D6F" w:rsidP="00C43067">
      <w:pPr>
        <w:rPr>
          <w:lang w:val="en-US"/>
        </w:rPr>
      </w:pPr>
      <w:r w:rsidRPr="00372D6F">
        <w:rPr>
          <w:lang w:val="en-US"/>
        </w:rPr>
        <w:t xml:space="preserve">If the customer creates a bank account, </w:t>
      </w:r>
      <w:r w:rsidR="008A271A">
        <w:rPr>
          <w:lang w:val="en-US"/>
        </w:rPr>
        <w:t>he’ll be asked to provide some identity in</w:t>
      </w:r>
      <w:r w:rsidR="008A271A" w:rsidRPr="00372D6F">
        <w:rPr>
          <w:lang w:val="en-US"/>
        </w:rPr>
        <w:t>formation</w:t>
      </w:r>
      <w:r w:rsidRPr="00372D6F">
        <w:rPr>
          <w:lang w:val="en-US"/>
        </w:rPr>
        <w:t xml:space="preserve">. The app will </w:t>
      </w:r>
      <w:r w:rsidR="008A271A">
        <w:rPr>
          <w:lang w:val="en-US"/>
        </w:rPr>
        <w:t>check if</w:t>
      </w:r>
      <w:r w:rsidRPr="00372D6F">
        <w:rPr>
          <w:lang w:val="en-US"/>
        </w:rPr>
        <w:t xml:space="preserve"> new client</w:t>
      </w:r>
      <w:r w:rsidR="008A271A">
        <w:rPr>
          <w:lang w:val="en-US"/>
        </w:rPr>
        <w:t>s</w:t>
      </w:r>
      <w:r w:rsidRPr="00372D6F">
        <w:rPr>
          <w:lang w:val="en-US"/>
        </w:rPr>
        <w:t xml:space="preserve"> are sponsored by another</w:t>
      </w:r>
      <w:r w:rsidR="008A271A">
        <w:rPr>
          <w:lang w:val="en-US"/>
        </w:rPr>
        <w:t xml:space="preserve"> one</w:t>
      </w:r>
      <w:r w:rsidRPr="00372D6F">
        <w:rPr>
          <w:lang w:val="en-US"/>
        </w:rPr>
        <w:t>. Finally, the client must</w:t>
      </w:r>
      <w:r w:rsidR="008A271A">
        <w:rPr>
          <w:lang w:val="en-US"/>
        </w:rPr>
        <w:t xml:space="preserve"> do a</w:t>
      </w:r>
      <w:r w:rsidRPr="00372D6F">
        <w:rPr>
          <w:lang w:val="en-US"/>
        </w:rPr>
        <w:t xml:space="preserve"> deposit</w:t>
      </w:r>
      <w:r w:rsidR="008A271A">
        <w:rPr>
          <w:lang w:val="en-US"/>
        </w:rPr>
        <w:t xml:space="preserve"> </w:t>
      </w:r>
      <w:r w:rsidRPr="00372D6F">
        <w:rPr>
          <w:lang w:val="en-US"/>
        </w:rPr>
        <w:t>at the opening.</w:t>
      </w:r>
      <w:r w:rsidR="00B974E0" w:rsidRPr="00372D6F">
        <w:rPr>
          <w:lang w:val="en-US"/>
        </w:rPr>
        <w:t xml:space="preserve"> </w:t>
      </w:r>
    </w:p>
    <w:p w14:paraId="0F85C6DB" w14:textId="151C1099" w:rsidR="00C43067" w:rsidRPr="00372D6F" w:rsidRDefault="00FC27C5" w:rsidP="00C43067">
      <w:pPr>
        <w:pStyle w:val="Titre3"/>
        <w:rPr>
          <w:lang w:val="en-US"/>
        </w:rPr>
      </w:pPr>
      <w:bookmarkStart w:id="5" w:name="_Toc31964950"/>
      <w:r w:rsidRPr="00372D6F">
        <w:rPr>
          <w:lang w:val="en-US"/>
        </w:rPr>
        <w:t>Asked informations</w:t>
      </w:r>
      <w:bookmarkEnd w:id="5"/>
    </w:p>
    <w:p w14:paraId="7C7F8FD8" w14:textId="55DDA2F6" w:rsidR="008A271A" w:rsidRPr="008A271A" w:rsidRDefault="008A271A" w:rsidP="008A271A">
      <w:pPr>
        <w:rPr>
          <w:lang w:val="en-US"/>
        </w:rPr>
      </w:pPr>
      <w:r w:rsidRPr="008A271A">
        <w:rPr>
          <w:lang w:val="en-US"/>
        </w:rPr>
        <w:t>The information requested to feed the customer file</w:t>
      </w:r>
      <w:r>
        <w:rPr>
          <w:lang w:val="en-US"/>
        </w:rPr>
        <w:t xml:space="preserve"> are:</w:t>
      </w:r>
    </w:p>
    <w:p w14:paraId="44BE3D97" w14:textId="4D99508D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Last </w:t>
      </w:r>
      <w:r w:rsidRPr="008A271A">
        <w:rPr>
          <w:lang w:val="en-US"/>
        </w:rPr>
        <w:t>name</w:t>
      </w:r>
    </w:p>
    <w:p w14:paraId="5F3614D5" w14:textId="53310FAB" w:rsid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First name</w:t>
      </w:r>
    </w:p>
    <w:p w14:paraId="1C33058A" w14:textId="3CD4CEFD" w:rsidR="00D64C90" w:rsidRPr="008A271A" w:rsidRDefault="00D64C90" w:rsidP="008A271A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Sex</w:t>
      </w:r>
    </w:p>
    <w:p w14:paraId="2B2EAE18" w14:textId="348B4DD8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Date of birth</w:t>
      </w:r>
    </w:p>
    <w:p w14:paraId="38D9A782" w14:textId="3E346873" w:rsidR="008A271A" w:rsidRPr="008A271A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Phone number</w:t>
      </w:r>
    </w:p>
    <w:p w14:paraId="4267FC3B" w14:textId="321A8540" w:rsidR="00372D6F" w:rsidRDefault="008A271A" w:rsidP="008A271A">
      <w:pPr>
        <w:pStyle w:val="Paragraphedeliste"/>
        <w:numPr>
          <w:ilvl w:val="0"/>
          <w:numId w:val="19"/>
        </w:numPr>
        <w:rPr>
          <w:lang w:val="en-US"/>
        </w:rPr>
      </w:pPr>
      <w:r w:rsidRPr="008A271A">
        <w:rPr>
          <w:lang w:val="en-US"/>
        </w:rPr>
        <w:t>Email address</w:t>
      </w:r>
    </w:p>
    <w:p w14:paraId="3E76B101" w14:textId="431C033F" w:rsidR="009672F1" w:rsidRPr="009672F1" w:rsidRDefault="009672F1" w:rsidP="009672F1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A</w:t>
      </w:r>
      <w:r w:rsidRPr="009672F1">
        <w:rPr>
          <w:lang w:val="en-US"/>
        </w:rPr>
        <w:t>ddress</w:t>
      </w:r>
    </w:p>
    <w:p w14:paraId="6CCF75AA" w14:textId="0A4A6969" w:rsidR="00372D6F" w:rsidRDefault="008A271A" w:rsidP="00372D6F">
      <w:pPr>
        <w:pStyle w:val="Titre3"/>
      </w:pPr>
      <w:bookmarkStart w:id="6" w:name="_Toc31964951"/>
      <w:r>
        <w:t>Sponsorship</w:t>
      </w:r>
      <w:bookmarkEnd w:id="6"/>
    </w:p>
    <w:p w14:paraId="027C82DA" w14:textId="22ED6EDF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</w:t>
      </w:r>
      <w:r>
        <w:rPr>
          <w:lang w:val="en-US"/>
        </w:rPr>
        <w:t xml:space="preserve"> new</w:t>
      </w:r>
      <w:r w:rsidRPr="007E4F7B">
        <w:rPr>
          <w:lang w:val="en-US"/>
        </w:rPr>
        <w:t xml:space="preserve"> customer can</w:t>
      </w:r>
      <w:r>
        <w:rPr>
          <w:lang w:val="en-US"/>
        </w:rPr>
        <w:t xml:space="preserve"> submit </w:t>
      </w:r>
      <w:r w:rsidR="00EB63A1">
        <w:rPr>
          <w:lang w:val="en-US"/>
        </w:rPr>
        <w:t xml:space="preserve">a </w:t>
      </w:r>
      <w:r w:rsidRPr="007E4F7B">
        <w:rPr>
          <w:lang w:val="en-US"/>
        </w:rPr>
        <w:t xml:space="preserve">sponsor </w:t>
      </w:r>
      <w:r w:rsidR="00EB63A1">
        <w:rPr>
          <w:lang w:val="en-US"/>
        </w:rPr>
        <w:t xml:space="preserve">name </w:t>
      </w:r>
      <w:r w:rsidRPr="007E4F7B">
        <w:rPr>
          <w:lang w:val="en-US"/>
        </w:rPr>
        <w:t xml:space="preserve">when </w:t>
      </w:r>
      <w:r w:rsidR="00EB63A1">
        <w:rPr>
          <w:lang w:val="en-US"/>
        </w:rPr>
        <w:t xml:space="preserve">he’ll </w:t>
      </w:r>
      <w:r w:rsidRPr="007E4F7B">
        <w:rPr>
          <w:lang w:val="en-US"/>
        </w:rPr>
        <w:t>creat</w:t>
      </w:r>
      <w:r w:rsidR="00EB63A1">
        <w:rPr>
          <w:lang w:val="en-US"/>
        </w:rPr>
        <w:t>e</w:t>
      </w:r>
      <w:r w:rsidRPr="007E4F7B">
        <w:rPr>
          <w:lang w:val="en-US"/>
        </w:rPr>
        <w:t xml:space="preserve"> </w:t>
      </w:r>
      <w:r w:rsidR="00EB63A1">
        <w:rPr>
          <w:lang w:val="en-US"/>
        </w:rPr>
        <w:t>his</w:t>
      </w:r>
      <w:r w:rsidRPr="007E4F7B">
        <w:rPr>
          <w:lang w:val="en-US"/>
        </w:rPr>
        <w:t xml:space="preserve"> account. This sponsor will receive a</w:t>
      </w:r>
      <w:r w:rsidR="00EB63A1">
        <w:rPr>
          <w:lang w:val="en-US"/>
        </w:rPr>
        <w:t>n amount of</w:t>
      </w:r>
      <w:r w:rsidRPr="007E4F7B">
        <w:rPr>
          <w:lang w:val="en-US"/>
        </w:rPr>
        <w:t xml:space="preserve"> 50 euros from</w:t>
      </w:r>
      <w:r w:rsidR="00EB63A1">
        <w:rPr>
          <w:lang w:val="en-US"/>
        </w:rPr>
        <w:t xml:space="preserve"> the bank</w:t>
      </w:r>
      <w:r w:rsidRPr="007E4F7B">
        <w:rPr>
          <w:lang w:val="en-US"/>
        </w:rPr>
        <w:t>. He may receive an additional</w:t>
      </w:r>
      <w:r w:rsidR="00EB63A1">
        <w:rPr>
          <w:lang w:val="en-US"/>
        </w:rPr>
        <w:t xml:space="preserve"> sum</w:t>
      </w:r>
      <w:r w:rsidRPr="007E4F7B">
        <w:rPr>
          <w:lang w:val="en-US"/>
        </w:rPr>
        <w:t xml:space="preserve"> which will depend on the </w:t>
      </w:r>
      <w:r w:rsidR="00EB63A1">
        <w:rPr>
          <w:lang w:val="en-US"/>
        </w:rPr>
        <w:t>new customer’s deposit</w:t>
      </w:r>
      <w:r w:rsidRPr="007E4F7B">
        <w:rPr>
          <w:lang w:val="en-US"/>
        </w:rPr>
        <w:t>.</w:t>
      </w:r>
    </w:p>
    <w:p w14:paraId="4EA77031" w14:textId="7DB49FDC" w:rsidR="007E4F7B" w:rsidRPr="007E4F7B" w:rsidRDefault="007E4F7B" w:rsidP="007E4F7B">
      <w:pPr>
        <w:rPr>
          <w:lang w:val="en-US"/>
        </w:rPr>
      </w:pPr>
      <w:r w:rsidRPr="007E4F7B">
        <w:rPr>
          <w:lang w:val="en-US"/>
        </w:rPr>
        <w:t>The sponsor account will be automatically added to the beneficiary list of the new client.</w:t>
      </w:r>
    </w:p>
    <w:p w14:paraId="601B62F0" w14:textId="39CF4EEE" w:rsidR="007E4F7B" w:rsidRDefault="00EB63A1" w:rsidP="00EB63A1">
      <w:pPr>
        <w:pStyle w:val="Titre3"/>
        <w:rPr>
          <w:lang w:val="en-US"/>
        </w:rPr>
      </w:pPr>
      <w:bookmarkStart w:id="7" w:name="_Toc31964952"/>
      <w:r>
        <w:rPr>
          <w:lang w:val="en-US"/>
        </w:rPr>
        <w:t>First deposit</w:t>
      </w:r>
      <w:bookmarkEnd w:id="7"/>
    </w:p>
    <w:p w14:paraId="3113BD73" w14:textId="145497E1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 xml:space="preserve">The new customer must </w:t>
      </w:r>
      <w:r>
        <w:rPr>
          <w:lang w:val="en-US"/>
        </w:rPr>
        <w:t>do</w:t>
      </w:r>
      <w:r w:rsidRPr="00061311">
        <w:rPr>
          <w:lang w:val="en-US"/>
        </w:rPr>
        <w:t xml:space="preserve"> a first deposit </w:t>
      </w:r>
      <w:r>
        <w:rPr>
          <w:lang w:val="en-US"/>
        </w:rPr>
        <w:t xml:space="preserve">with </w:t>
      </w:r>
      <w:r w:rsidRPr="00061311">
        <w:rPr>
          <w:lang w:val="en-US"/>
        </w:rPr>
        <w:t>a minimum of 100 euros amount.</w:t>
      </w:r>
      <w:r w:rsidR="00EB63A1" w:rsidRPr="00061311">
        <w:rPr>
          <w:lang w:val="en-US"/>
        </w:rPr>
        <w:t xml:space="preserve"> </w:t>
      </w:r>
    </w:p>
    <w:p w14:paraId="0AE7E8B0" w14:textId="32487CF4" w:rsidR="00EB63A1" w:rsidRDefault="00EB63A1" w:rsidP="00EB63A1">
      <w:pPr>
        <w:pStyle w:val="Titre4"/>
      </w:pPr>
      <w:bookmarkStart w:id="8" w:name="_Toc31964953"/>
      <w:r>
        <w:t xml:space="preserve">More </w:t>
      </w:r>
      <w:proofErr w:type="spellStart"/>
      <w:r>
        <w:t>than</w:t>
      </w:r>
      <w:proofErr w:type="spellEnd"/>
      <w:r>
        <w:t> 500 euros</w:t>
      </w:r>
      <w:bookmarkEnd w:id="8"/>
    </w:p>
    <w:p w14:paraId="4FE5F0AA" w14:textId="0F05CDD6" w:rsidR="00EB63A1" w:rsidRPr="00061311" w:rsidRDefault="00061311" w:rsidP="00EB63A1">
      <w:pPr>
        <w:rPr>
          <w:lang w:val="en-US"/>
        </w:rPr>
      </w:pPr>
      <w:r w:rsidRPr="00061311">
        <w:rPr>
          <w:lang w:val="en-US"/>
        </w:rPr>
        <w:t>Above 500 euros placed, the customer will be offered 3% of the deposited</w:t>
      </w:r>
      <w:r w:rsidR="000B48C4">
        <w:rPr>
          <w:lang w:val="en-US"/>
        </w:rPr>
        <w:t xml:space="preserve"> amount</w:t>
      </w:r>
      <w:r w:rsidRPr="00061311">
        <w:rPr>
          <w:lang w:val="en-US"/>
        </w:rPr>
        <w:t>. The bank also offers 1% of this amount to the sponsor if the new client is sponsored.</w:t>
      </w:r>
    </w:p>
    <w:p w14:paraId="6D610EDE" w14:textId="4415D6DE" w:rsidR="00061311" w:rsidRDefault="00061311" w:rsidP="00061311">
      <w:pPr>
        <w:pStyle w:val="Titre4"/>
      </w:pPr>
      <w:bookmarkStart w:id="9" w:name="_Toc31964954"/>
      <w:r>
        <w:t xml:space="preserve">More </w:t>
      </w:r>
      <w:proofErr w:type="spellStart"/>
      <w:r>
        <w:t>than</w:t>
      </w:r>
      <w:proofErr w:type="spellEnd"/>
      <w:r>
        <w:t xml:space="preserve"> 1000 euros</w:t>
      </w:r>
      <w:bookmarkEnd w:id="9"/>
    </w:p>
    <w:p w14:paraId="375FA343" w14:textId="161366E6" w:rsidR="00061311" w:rsidRPr="000B48C4" w:rsidRDefault="000B48C4" w:rsidP="00061311">
      <w:pPr>
        <w:rPr>
          <w:lang w:val="en-US"/>
        </w:rPr>
      </w:pPr>
      <w:r w:rsidRPr="00061311">
        <w:rPr>
          <w:lang w:val="en-US"/>
        </w:rPr>
        <w:t xml:space="preserve">Above </w:t>
      </w:r>
      <w:r>
        <w:rPr>
          <w:lang w:val="en-US"/>
        </w:rPr>
        <w:t>10</w:t>
      </w:r>
      <w:r w:rsidRPr="00061311">
        <w:rPr>
          <w:lang w:val="en-US"/>
        </w:rPr>
        <w:t xml:space="preserve">00 euros placed, the customer will be offered </w:t>
      </w:r>
      <w:r>
        <w:rPr>
          <w:lang w:val="en-US"/>
        </w:rPr>
        <w:t>6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2</w:t>
      </w:r>
      <w:r w:rsidRPr="00061311">
        <w:rPr>
          <w:lang w:val="en-US"/>
        </w:rPr>
        <w:t>% of this amount to the sponsor if the new client is sponsored</w:t>
      </w:r>
      <w:r w:rsidR="00061311" w:rsidRPr="000B48C4">
        <w:rPr>
          <w:lang w:val="en-US"/>
        </w:rPr>
        <w:t>.</w:t>
      </w:r>
    </w:p>
    <w:p w14:paraId="24842AF5" w14:textId="6B071016" w:rsidR="00061311" w:rsidRDefault="00061311" w:rsidP="00061311">
      <w:pPr>
        <w:pStyle w:val="Titre4"/>
      </w:pPr>
      <w:bookmarkStart w:id="10" w:name="_Toc31964955"/>
      <w:r>
        <w:lastRenderedPageBreak/>
        <w:t xml:space="preserve">More </w:t>
      </w:r>
      <w:proofErr w:type="spellStart"/>
      <w:r>
        <w:t>than</w:t>
      </w:r>
      <w:proofErr w:type="spellEnd"/>
      <w:r>
        <w:t xml:space="preserve"> 5000 euros</w:t>
      </w:r>
      <w:bookmarkEnd w:id="10"/>
    </w:p>
    <w:p w14:paraId="3C48DCD9" w14:textId="4349C97D" w:rsidR="00EB63A1" w:rsidRDefault="000B48C4" w:rsidP="000B48C4">
      <w:pPr>
        <w:rPr>
          <w:lang w:val="en-US"/>
        </w:rPr>
      </w:pPr>
      <w:r w:rsidRPr="00061311">
        <w:rPr>
          <w:lang w:val="en-US"/>
        </w:rPr>
        <w:t>Above 50</w:t>
      </w:r>
      <w:r>
        <w:rPr>
          <w:lang w:val="en-US"/>
        </w:rPr>
        <w:t>0</w:t>
      </w:r>
      <w:r w:rsidRPr="00061311">
        <w:rPr>
          <w:lang w:val="en-US"/>
        </w:rPr>
        <w:t xml:space="preserve">0 euros placed, the customer will be offered </w:t>
      </w:r>
      <w:r>
        <w:rPr>
          <w:lang w:val="en-US"/>
        </w:rPr>
        <w:t>9</w:t>
      </w:r>
      <w:r w:rsidRPr="00061311">
        <w:rPr>
          <w:lang w:val="en-US"/>
        </w:rPr>
        <w:t>% of the deposited</w:t>
      </w:r>
      <w:r>
        <w:rPr>
          <w:lang w:val="en-US"/>
        </w:rPr>
        <w:t xml:space="preserve"> amount</w:t>
      </w:r>
      <w:r w:rsidRPr="00061311">
        <w:rPr>
          <w:lang w:val="en-US"/>
        </w:rPr>
        <w:t xml:space="preserve">. The bank also offers </w:t>
      </w:r>
      <w:r>
        <w:rPr>
          <w:lang w:val="en-US"/>
        </w:rPr>
        <w:t>4</w:t>
      </w:r>
      <w:r w:rsidRPr="00061311">
        <w:rPr>
          <w:lang w:val="en-US"/>
        </w:rPr>
        <w:t>% of this amount to the sponsor if the new client is sponsored</w:t>
      </w:r>
    </w:p>
    <w:p w14:paraId="00C3911D" w14:textId="69A2AAB3" w:rsidR="000B48C4" w:rsidRDefault="000B48C4" w:rsidP="000B48C4">
      <w:pPr>
        <w:rPr>
          <w:lang w:val="en-US"/>
        </w:rPr>
      </w:pPr>
    </w:p>
    <w:p w14:paraId="207B7277" w14:textId="5983FFF9" w:rsidR="000B48C4" w:rsidRPr="000B48C4" w:rsidRDefault="00D64C90" w:rsidP="000B48C4">
      <w:pPr>
        <w:pStyle w:val="Titre2"/>
        <w:rPr>
          <w:lang w:val="en-US"/>
        </w:rPr>
      </w:pPr>
      <w:bookmarkStart w:id="11" w:name="_Toc31964956"/>
      <w:r>
        <w:rPr>
          <w:lang w:val="en-US"/>
        </w:rPr>
        <w:t xml:space="preserve">Customer </w:t>
      </w:r>
      <w:r w:rsidR="000B48C4">
        <w:rPr>
          <w:lang w:val="en-US"/>
        </w:rPr>
        <w:t xml:space="preserve">account </w:t>
      </w:r>
      <w:r>
        <w:rPr>
          <w:lang w:val="en-US"/>
        </w:rPr>
        <w:t>interface</w:t>
      </w:r>
      <w:bookmarkEnd w:id="11"/>
    </w:p>
    <w:p w14:paraId="40D07D25" w14:textId="24B568D9" w:rsidR="00C051DA" w:rsidRDefault="00C051DA" w:rsidP="00C051DA">
      <w:pPr>
        <w:pStyle w:val="Titre3"/>
        <w:rPr>
          <w:lang w:val="en-US"/>
        </w:rPr>
      </w:pPr>
      <w:bookmarkStart w:id="12" w:name="_Toc31964957"/>
      <w:r w:rsidRPr="00C051DA">
        <w:rPr>
          <w:lang w:val="en-US"/>
        </w:rPr>
        <w:t>View and modify information</w:t>
      </w:r>
      <w:bookmarkEnd w:id="12"/>
    </w:p>
    <w:p w14:paraId="5E8401F4" w14:textId="6DD60C72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>There will be a menu dedicated to viewing and changing information.</w:t>
      </w:r>
    </w:p>
    <w:p w14:paraId="195DD9E6" w14:textId="5D237DDD" w:rsidR="00C051DA" w:rsidRDefault="00C051DA" w:rsidP="00C051DA">
      <w:pPr>
        <w:pStyle w:val="Titre4"/>
        <w:rPr>
          <w:lang w:val="en-US"/>
        </w:rPr>
      </w:pPr>
      <w:bookmarkStart w:id="13" w:name="_Toc31964958"/>
      <w:r w:rsidRPr="00C051DA">
        <w:rPr>
          <w:lang w:val="en-US"/>
        </w:rPr>
        <w:t>Check your account balance</w:t>
      </w:r>
      <w:bookmarkEnd w:id="13"/>
    </w:p>
    <w:p w14:paraId="35A0640C" w14:textId="4880F7DB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check the balance of his bank account.</w:t>
      </w:r>
    </w:p>
    <w:p w14:paraId="407CFDC8" w14:textId="16B17935" w:rsidR="00C051DA" w:rsidRDefault="00C051DA" w:rsidP="00C051DA">
      <w:pPr>
        <w:pStyle w:val="Titre4"/>
        <w:rPr>
          <w:lang w:val="en-US"/>
        </w:rPr>
      </w:pPr>
      <w:bookmarkStart w:id="14" w:name="_Toc31964959"/>
      <w:r w:rsidRPr="00C051DA">
        <w:rPr>
          <w:lang w:val="en-US"/>
        </w:rPr>
        <w:t>View and modify your overdraft authorization</w:t>
      </w:r>
      <w:bookmarkEnd w:id="14"/>
    </w:p>
    <w:p w14:paraId="3183A844" w14:textId="6A539D03" w:rsidR="00C051DA" w:rsidRPr="00C051DA" w:rsidRDefault="00C051DA" w:rsidP="00C051DA">
      <w:pPr>
        <w:rPr>
          <w:lang w:val="en-US"/>
        </w:rPr>
      </w:pPr>
      <w:r>
        <w:rPr>
          <w:lang w:val="en-US"/>
        </w:rPr>
        <w:t>The user will be able to view and modify his overdraft authorization. If the user is already overdrawn, he won’t be able to modify it.</w:t>
      </w:r>
    </w:p>
    <w:p w14:paraId="1620C876" w14:textId="4E128706" w:rsidR="00C051DA" w:rsidRDefault="00C051DA" w:rsidP="00C051DA">
      <w:pPr>
        <w:pStyle w:val="Titre4"/>
        <w:rPr>
          <w:lang w:val="en-US"/>
        </w:rPr>
      </w:pPr>
      <w:bookmarkStart w:id="15" w:name="_Toc31964960"/>
      <w:r w:rsidRPr="00C051DA">
        <w:rPr>
          <w:lang w:val="en-US"/>
        </w:rPr>
        <w:t>Consult and modify your beneficiary list</w:t>
      </w:r>
      <w:bookmarkEnd w:id="15"/>
    </w:p>
    <w:p w14:paraId="37D2D3B6" w14:textId="711EBADA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beneficiaries in a list. He will be able to suppress someone of the list and to add another client.</w:t>
      </w:r>
    </w:p>
    <w:p w14:paraId="02B71270" w14:textId="42F3293E" w:rsidR="00C051DA" w:rsidRDefault="00C051DA" w:rsidP="00C051DA">
      <w:pPr>
        <w:pStyle w:val="Titre4"/>
        <w:rPr>
          <w:lang w:val="en-US"/>
        </w:rPr>
      </w:pPr>
      <w:bookmarkStart w:id="16" w:name="_Toc31964961"/>
      <w:r w:rsidRPr="00C051DA">
        <w:rPr>
          <w:lang w:val="en-US"/>
        </w:rPr>
        <w:t>View and modify personal information</w:t>
      </w:r>
      <w:bookmarkEnd w:id="16"/>
    </w:p>
    <w:p w14:paraId="058206AB" w14:textId="7084CF88" w:rsidR="009672F1" w:rsidRPr="009672F1" w:rsidRDefault="009672F1" w:rsidP="009672F1">
      <w:pPr>
        <w:rPr>
          <w:lang w:val="en-US"/>
        </w:rPr>
      </w:pPr>
      <w:r>
        <w:rPr>
          <w:lang w:val="en-US"/>
        </w:rPr>
        <w:t>The user will be able to view his personal information. He can modify his email, his phone number and his address.</w:t>
      </w:r>
    </w:p>
    <w:p w14:paraId="444B15AC" w14:textId="47A8743D" w:rsidR="00C051DA" w:rsidRDefault="00C051DA" w:rsidP="00C051DA">
      <w:pPr>
        <w:pStyle w:val="Titre3"/>
        <w:rPr>
          <w:lang w:val="en-US"/>
        </w:rPr>
      </w:pPr>
      <w:bookmarkStart w:id="17" w:name="_Toc31964962"/>
      <w:r w:rsidRPr="00C051DA">
        <w:rPr>
          <w:lang w:val="en-US"/>
        </w:rPr>
        <w:t>Monetary transactions</w:t>
      </w:r>
      <w:bookmarkEnd w:id="17"/>
    </w:p>
    <w:p w14:paraId="248027B2" w14:textId="79466B99" w:rsidR="009672F1" w:rsidRPr="009672F1" w:rsidRDefault="009672F1" w:rsidP="009672F1">
      <w:pPr>
        <w:rPr>
          <w:lang w:val="en-US"/>
        </w:rPr>
      </w:pPr>
      <w:r w:rsidRPr="009672F1">
        <w:rPr>
          <w:lang w:val="en-US"/>
        </w:rPr>
        <w:t xml:space="preserve">There will be a menu dedicated to </w:t>
      </w:r>
      <w:r>
        <w:rPr>
          <w:lang w:val="en-US"/>
        </w:rPr>
        <w:t>the monetary transac</w:t>
      </w:r>
      <w:r w:rsidRPr="009672F1">
        <w:rPr>
          <w:lang w:val="en-US"/>
        </w:rPr>
        <w:t>tion</w:t>
      </w:r>
      <w:r>
        <w:rPr>
          <w:lang w:val="en-US"/>
        </w:rPr>
        <w:t>s</w:t>
      </w:r>
      <w:r w:rsidRPr="009672F1">
        <w:rPr>
          <w:lang w:val="en-US"/>
        </w:rPr>
        <w:t>.</w:t>
      </w:r>
    </w:p>
    <w:p w14:paraId="0F8B502A" w14:textId="401B810E" w:rsidR="00C051DA" w:rsidRDefault="00C051DA" w:rsidP="00C051DA">
      <w:pPr>
        <w:pStyle w:val="Titre4"/>
        <w:rPr>
          <w:lang w:val="en-US"/>
        </w:rPr>
      </w:pPr>
      <w:bookmarkStart w:id="18" w:name="_Toc31964963"/>
      <w:r w:rsidRPr="00C051DA">
        <w:rPr>
          <w:lang w:val="en-US"/>
        </w:rPr>
        <w:t>Deposit money</w:t>
      </w:r>
      <w:bookmarkEnd w:id="18"/>
    </w:p>
    <w:p w14:paraId="7A32BB8B" w14:textId="7C07671E" w:rsidR="0074414B" w:rsidRPr="0074414B" w:rsidRDefault="0074414B" w:rsidP="0074414B">
      <w:pPr>
        <w:rPr>
          <w:lang w:val="en-US"/>
        </w:rPr>
      </w:pPr>
      <w:r>
        <w:rPr>
          <w:lang w:val="en-US"/>
        </w:rPr>
        <w:t>The user will be able to deposit money. His bank account will be updated and the new amount will be prompt.</w:t>
      </w:r>
    </w:p>
    <w:p w14:paraId="6E8F1C38" w14:textId="08A54D25" w:rsidR="00C051DA" w:rsidRDefault="00C051DA" w:rsidP="00C051DA">
      <w:pPr>
        <w:pStyle w:val="Titre4"/>
        <w:rPr>
          <w:lang w:val="en-US"/>
        </w:rPr>
      </w:pPr>
      <w:bookmarkStart w:id="19" w:name="_Toc31964964"/>
      <w:r w:rsidRPr="00C051DA">
        <w:rPr>
          <w:lang w:val="en-US"/>
        </w:rPr>
        <w:t>Withdraw money</w:t>
      </w:r>
      <w:bookmarkEnd w:id="19"/>
    </w:p>
    <w:p w14:paraId="3AED7B06" w14:textId="18BCB260" w:rsidR="0074414B" w:rsidRDefault="0074414B" w:rsidP="0074414B">
      <w:pPr>
        <w:rPr>
          <w:lang w:val="en-US"/>
        </w:rPr>
      </w:pPr>
      <w:r>
        <w:rPr>
          <w:lang w:val="en-US"/>
        </w:rPr>
        <w:t xml:space="preserve">The user will be able to </w:t>
      </w:r>
      <w:r>
        <w:rPr>
          <w:lang w:val="en-US"/>
        </w:rPr>
        <w:t xml:space="preserve">withdraw </w:t>
      </w:r>
      <w:r>
        <w:rPr>
          <w:lang w:val="en-US"/>
        </w:rPr>
        <w:t>money. His bank account will be updated and the new amount will be prompt.</w:t>
      </w:r>
    </w:p>
    <w:p w14:paraId="1A13B8DC" w14:textId="490D7D8B" w:rsidR="0074414B" w:rsidRPr="0074414B" w:rsidRDefault="0074414B" w:rsidP="0074414B">
      <w:pPr>
        <w:rPr>
          <w:lang w:val="en-US"/>
        </w:rPr>
      </w:pPr>
      <w:r w:rsidRPr="0074414B">
        <w:rPr>
          <w:lang w:val="en-US"/>
        </w:rPr>
        <w:t xml:space="preserve">If the withdrawal results in an unauthorized overdraft, it will be refused. A message informing the user will be displayed </w:t>
      </w:r>
      <w:r w:rsidR="0082550E">
        <w:rPr>
          <w:lang w:val="en-US"/>
        </w:rPr>
        <w:t>about</w:t>
      </w:r>
      <w:r w:rsidRPr="0074414B">
        <w:rPr>
          <w:lang w:val="en-US"/>
        </w:rPr>
        <w:t xml:space="preserve"> this</w:t>
      </w:r>
      <w:r w:rsidRPr="0074414B">
        <w:rPr>
          <w:lang w:val="en-US"/>
        </w:rPr>
        <w:t>.</w:t>
      </w:r>
    </w:p>
    <w:p w14:paraId="488D39B7" w14:textId="77777777" w:rsidR="0074414B" w:rsidRPr="0074414B" w:rsidRDefault="0074414B" w:rsidP="0074414B">
      <w:pPr>
        <w:rPr>
          <w:lang w:val="en-US"/>
        </w:rPr>
      </w:pPr>
    </w:p>
    <w:p w14:paraId="033A7CB2" w14:textId="34F17B56" w:rsidR="00C051DA" w:rsidRDefault="00C051DA" w:rsidP="00C051DA">
      <w:pPr>
        <w:pStyle w:val="Titre4"/>
        <w:rPr>
          <w:lang w:val="en-US"/>
        </w:rPr>
      </w:pPr>
      <w:bookmarkStart w:id="20" w:name="_Toc31964965"/>
      <w:r w:rsidRPr="00C051DA">
        <w:rPr>
          <w:lang w:val="en-US"/>
        </w:rPr>
        <w:t>Make a transfer</w:t>
      </w:r>
      <w:bookmarkEnd w:id="20"/>
    </w:p>
    <w:p w14:paraId="63283B0D" w14:textId="6BA27889" w:rsidR="0074414B" w:rsidRPr="0074414B" w:rsidRDefault="0074414B" w:rsidP="0074414B">
      <w:pPr>
        <w:rPr>
          <w:lang w:val="en-US"/>
        </w:rPr>
      </w:pPr>
      <w:r w:rsidRPr="0074414B">
        <w:rPr>
          <w:lang w:val="en-US"/>
        </w:rPr>
        <w:t>The customer can make a transfer to</w:t>
      </w:r>
      <w:r>
        <w:rPr>
          <w:lang w:val="en-US"/>
        </w:rPr>
        <w:t xml:space="preserve"> </w:t>
      </w:r>
      <w:r w:rsidRPr="0074414B">
        <w:rPr>
          <w:lang w:val="en-US"/>
        </w:rPr>
        <w:t xml:space="preserve">other accounts that he </w:t>
      </w:r>
      <w:r>
        <w:rPr>
          <w:lang w:val="en-US"/>
        </w:rPr>
        <w:t>should have</w:t>
      </w:r>
      <w:r w:rsidRPr="0074414B">
        <w:rPr>
          <w:lang w:val="en-US"/>
        </w:rPr>
        <w:t xml:space="preserve"> previously informed. He will have </w:t>
      </w:r>
      <w:r>
        <w:rPr>
          <w:lang w:val="en-US"/>
        </w:rPr>
        <w:t>to do a</w:t>
      </w:r>
      <w:r w:rsidRPr="0074414B">
        <w:rPr>
          <w:lang w:val="en-US"/>
        </w:rPr>
        <w:t xml:space="preserve"> choice in a list. If the transfer generates an unauthorized overdraft, it will be refused. A message informing the user will be displayed to this effect.</w:t>
      </w:r>
    </w:p>
    <w:p w14:paraId="2F157214" w14:textId="196E4634" w:rsidR="0074414B" w:rsidRPr="0074414B" w:rsidRDefault="0074414B" w:rsidP="0074414B">
      <w:pPr>
        <w:rPr>
          <w:lang w:val="en-US"/>
        </w:rPr>
      </w:pPr>
    </w:p>
    <w:p w14:paraId="75CE5EF3" w14:textId="77777777" w:rsidR="00C051DA" w:rsidRPr="00C051DA" w:rsidRDefault="00C051DA" w:rsidP="00C051DA">
      <w:pPr>
        <w:pStyle w:val="Titre3"/>
        <w:rPr>
          <w:lang w:val="en-US"/>
        </w:rPr>
      </w:pPr>
      <w:bookmarkStart w:id="21" w:name="_Toc31964966"/>
      <w:r w:rsidRPr="00C051DA">
        <w:rPr>
          <w:lang w:val="en-US"/>
        </w:rPr>
        <w:lastRenderedPageBreak/>
        <w:t>Management operations</w:t>
      </w:r>
      <w:bookmarkEnd w:id="21"/>
    </w:p>
    <w:p w14:paraId="091D8984" w14:textId="25962772" w:rsidR="00C051DA" w:rsidRDefault="00C051DA" w:rsidP="00C051DA">
      <w:pPr>
        <w:pStyle w:val="Titre4"/>
        <w:rPr>
          <w:lang w:val="en-US"/>
        </w:rPr>
      </w:pPr>
      <w:bookmarkStart w:id="22" w:name="_Toc31964967"/>
      <w:r w:rsidRPr="00C051DA">
        <w:rPr>
          <w:lang w:val="en-US"/>
        </w:rPr>
        <w:t>Open a savings account</w:t>
      </w:r>
      <w:bookmarkEnd w:id="22"/>
    </w:p>
    <w:p w14:paraId="0C74141D" w14:textId="6D340585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functionality will be implemented later.</w:t>
      </w:r>
    </w:p>
    <w:p w14:paraId="3F1A4081" w14:textId="7FC4B27A" w:rsidR="00C051DA" w:rsidRDefault="00C051DA" w:rsidP="00C051DA">
      <w:pPr>
        <w:pStyle w:val="Titre4"/>
        <w:rPr>
          <w:lang w:val="en-US"/>
        </w:rPr>
      </w:pPr>
      <w:bookmarkStart w:id="23" w:name="_Toc31964968"/>
      <w:r w:rsidRPr="00C051DA">
        <w:rPr>
          <w:lang w:val="en-US"/>
        </w:rPr>
        <w:t>Delete the account</w:t>
      </w:r>
      <w:bookmarkEnd w:id="23"/>
    </w:p>
    <w:p w14:paraId="37FFF991" w14:textId="154AD75F" w:rsidR="0082550E" w:rsidRPr="0082550E" w:rsidRDefault="0082550E" w:rsidP="0082550E">
      <w:pPr>
        <w:rPr>
          <w:lang w:val="en-US"/>
        </w:rPr>
      </w:pPr>
      <w:r>
        <w:rPr>
          <w:lang w:val="en-US"/>
        </w:rPr>
        <w:t>The client can delete his account. He has to transfer or withdraw all his money before. There will be a double check by asking the user to write his password.</w:t>
      </w:r>
    </w:p>
    <w:p w14:paraId="3C1D35EC" w14:textId="73351CAB" w:rsidR="0074414B" w:rsidRDefault="0074414B" w:rsidP="0074414B">
      <w:pPr>
        <w:pStyle w:val="Titre3"/>
        <w:rPr>
          <w:lang w:val="en-US"/>
        </w:rPr>
      </w:pPr>
      <w:r>
        <w:rPr>
          <w:lang w:val="en-US"/>
        </w:rPr>
        <w:t>Quit the account</w:t>
      </w:r>
    </w:p>
    <w:p w14:paraId="5799BF0F" w14:textId="754DEC19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option is used to quit the account, maybe if you want to consult another account.</w:t>
      </w:r>
    </w:p>
    <w:p w14:paraId="39CE4312" w14:textId="49677152" w:rsidR="0074414B" w:rsidRDefault="0074414B" w:rsidP="0074414B">
      <w:pPr>
        <w:pStyle w:val="Titre2"/>
        <w:rPr>
          <w:lang w:val="en-US"/>
        </w:rPr>
      </w:pPr>
      <w:r>
        <w:rPr>
          <w:lang w:val="en-US"/>
        </w:rPr>
        <w:t>Quit the program</w:t>
      </w:r>
    </w:p>
    <w:p w14:paraId="2073228B" w14:textId="6C2CB259" w:rsidR="0082550E" w:rsidRPr="0082550E" w:rsidRDefault="0082550E" w:rsidP="0082550E">
      <w:pPr>
        <w:rPr>
          <w:lang w:val="en-US"/>
        </w:rPr>
      </w:pPr>
      <w:r>
        <w:rPr>
          <w:lang w:val="en-US"/>
        </w:rPr>
        <w:t>This option ends the program.</w:t>
      </w:r>
    </w:p>
    <w:p w14:paraId="673B7B92" w14:textId="700090B0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60BBAB6B" w14:textId="77777777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2572B201" w14:textId="77777777" w:rsidR="00C051DA" w:rsidRPr="0082550E" w:rsidRDefault="00C051DA" w:rsidP="00C051DA">
      <w:pPr>
        <w:spacing w:line="240" w:lineRule="auto"/>
        <w:jc w:val="left"/>
        <w:rPr>
          <w:lang w:val="en-US"/>
        </w:rPr>
      </w:pPr>
    </w:p>
    <w:p w14:paraId="6FDE1016" w14:textId="060C52D8" w:rsidR="00E13F62" w:rsidRPr="0082550E" w:rsidRDefault="0082550E" w:rsidP="00A708B7">
      <w:pPr>
        <w:rPr>
          <w:lang w:val="en-US"/>
        </w:rPr>
      </w:pPr>
      <w:r w:rsidRPr="0082550E">
        <w:rPr>
          <w:lang w:val="en-US"/>
        </w:rPr>
        <w:t>This application is a first launch and should be as scalable as possible so as to implement future functionalities easily.</w:t>
      </w:r>
    </w:p>
    <w:p w14:paraId="037DAD2B" w14:textId="77777777" w:rsidR="00A708B7" w:rsidRPr="0082550E" w:rsidRDefault="00A708B7" w:rsidP="00A708B7">
      <w:pPr>
        <w:rPr>
          <w:lang w:val="en-US"/>
        </w:rPr>
      </w:pPr>
    </w:p>
    <w:p w14:paraId="0B9D7288" w14:textId="77777777" w:rsidR="00B02A1D" w:rsidRPr="0082550E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-US"/>
        </w:rPr>
      </w:pPr>
      <w:r w:rsidRPr="0082550E">
        <w:rPr>
          <w:lang w:val="en-US"/>
        </w:rPr>
        <w:br w:type="page"/>
      </w:r>
    </w:p>
    <w:p w14:paraId="70C2CDE9" w14:textId="20E1A5AC" w:rsidR="00A708B7" w:rsidRDefault="00A708B7" w:rsidP="00A708B7">
      <w:pPr>
        <w:pStyle w:val="Titre1"/>
        <w:rPr>
          <w:lang w:val="en"/>
        </w:rPr>
      </w:pPr>
      <w:bookmarkStart w:id="24" w:name="_Toc31964969"/>
      <w:r>
        <w:rPr>
          <w:lang w:val="en"/>
        </w:rPr>
        <w:lastRenderedPageBreak/>
        <w:t>FUNCTIONAL SPECIFICATIONS</w:t>
      </w:r>
      <w:bookmarkEnd w:id="24"/>
    </w:p>
    <w:p w14:paraId="49B6ECFB" w14:textId="77777777" w:rsidR="00B02A1D" w:rsidRDefault="00B02A1D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bookmarkStart w:id="25" w:name="_GoBack"/>
      <w:bookmarkEnd w:id="25"/>
      <w:r>
        <w:rPr>
          <w:lang w:val="en"/>
        </w:rPr>
        <w:br w:type="page"/>
      </w:r>
    </w:p>
    <w:p w14:paraId="0DD7E94E" w14:textId="283BAE34" w:rsidR="00A708B7" w:rsidRDefault="00A708B7" w:rsidP="00A708B7">
      <w:pPr>
        <w:pStyle w:val="Titre1"/>
        <w:rPr>
          <w:lang w:val="en"/>
        </w:rPr>
      </w:pPr>
      <w:bookmarkStart w:id="26" w:name="_Toc31964981"/>
      <w:r>
        <w:rPr>
          <w:lang w:val="en"/>
        </w:rPr>
        <w:lastRenderedPageBreak/>
        <w:t>TECHNICAL SPECIFICATIONS</w:t>
      </w:r>
      <w:bookmarkEnd w:id="26"/>
    </w:p>
    <w:p w14:paraId="5F933191" w14:textId="77777777" w:rsidR="008F18F8" w:rsidRDefault="008F18F8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  <w:lang w:val="en"/>
        </w:rPr>
      </w:pPr>
      <w:r>
        <w:rPr>
          <w:lang w:val="en"/>
        </w:rPr>
        <w:br w:type="page"/>
      </w:r>
    </w:p>
    <w:p w14:paraId="1496C14B" w14:textId="3312494F" w:rsidR="008F18F8" w:rsidRPr="008F18F8" w:rsidRDefault="008F18F8" w:rsidP="008F18F8">
      <w:pPr>
        <w:pStyle w:val="Titre1"/>
        <w:rPr>
          <w:lang w:val="en"/>
        </w:rPr>
      </w:pPr>
      <w:bookmarkStart w:id="27" w:name="_Toc31964982"/>
      <w:r>
        <w:rPr>
          <w:lang w:val="en"/>
        </w:rPr>
        <w:lastRenderedPageBreak/>
        <w:t>organisation</w:t>
      </w:r>
      <w:bookmarkEnd w:id="27"/>
    </w:p>
    <w:p w14:paraId="3A2E3CD6" w14:textId="2F1E0BE3" w:rsidR="005B25E2" w:rsidRPr="00A708B7" w:rsidRDefault="005B25E2" w:rsidP="005B25E2">
      <w:pPr>
        <w:rPr>
          <w:lang w:val="en-US"/>
        </w:rPr>
      </w:pPr>
    </w:p>
    <w:sectPr w:rsidR="005B25E2" w:rsidRPr="00A708B7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04109" w14:textId="77777777" w:rsidR="008F44B5" w:rsidRDefault="008F44B5" w:rsidP="00641F16">
      <w:r>
        <w:separator/>
      </w:r>
    </w:p>
    <w:p w14:paraId="04EBB5D0" w14:textId="77777777" w:rsidR="008F44B5" w:rsidRDefault="008F44B5"/>
  </w:endnote>
  <w:endnote w:type="continuationSeparator" w:id="0">
    <w:p w14:paraId="69F86F3C" w14:textId="77777777" w:rsidR="008F44B5" w:rsidRDefault="008F44B5" w:rsidP="00641F16">
      <w:r>
        <w:continuationSeparator/>
      </w:r>
    </w:p>
    <w:p w14:paraId="7AD034F9" w14:textId="77777777" w:rsidR="008F44B5" w:rsidRDefault="008F4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99A" w14:textId="2ADE1516" w:rsidR="002E41ED" w:rsidRDefault="00007826">
    <w:pPr>
      <w:pStyle w:val="Pieddepag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9C909D9" wp14:editId="75CFB8B7">
          <wp:simplePos x="0" y="0"/>
          <wp:positionH relativeFrom="column">
            <wp:posOffset>-462280</wp:posOffset>
          </wp:positionH>
          <wp:positionV relativeFrom="paragraph">
            <wp:posOffset>52705</wp:posOffset>
          </wp:positionV>
          <wp:extent cx="704850" cy="506730"/>
          <wp:effectExtent l="0" t="0" r="0" b="7620"/>
          <wp:wrapNone/>
          <wp:docPr id="1" name="Image 1" descr="Résultat de recherche d'images pour &quot;logo crm mulhouse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logo crm mulhouse&quot;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0DE2725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79A0572C" w:rsidR="002E41ED" w:rsidRPr="00007826" w:rsidRDefault="002E41ED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Aurélien</w:t>
                          </w:r>
                          <w:r w:rsidR="00E13F6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BOUDIER &amp; Jonathan JEANNIARD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07826" w:rsidRPr="000078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ABC Dev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2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79A0572C" w:rsidR="002E41ED" w:rsidRPr="00007826" w:rsidRDefault="002E41ED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>Aurélien</w:t>
                    </w:r>
                    <w:r w:rsidR="00E13F62">
                      <w:rPr>
                        <w:color w:val="FFFFFF" w:themeColor="background1"/>
                        <w:sz w:val="28"/>
                        <w:szCs w:val="28"/>
                      </w:rPr>
                      <w:t xml:space="preserve"> BOUDIER &amp; Jonathan JEANNIARD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-</w:t>
                    </w:r>
                    <w:r w:rsidRPr="00007826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007826" w:rsidRPr="00007826">
                      <w:rPr>
                        <w:color w:val="FFFFFF" w:themeColor="background1"/>
                        <w:sz w:val="28"/>
                        <w:szCs w:val="28"/>
                      </w:rPr>
                      <w:t>ABC Dev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2E41ED" w:rsidRDefault="002E41ED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3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2E41ED" w:rsidRDefault="002E41ED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93B4" w14:textId="77777777" w:rsidR="008F44B5" w:rsidRDefault="008F44B5" w:rsidP="00641F16">
      <w:r>
        <w:separator/>
      </w:r>
    </w:p>
    <w:p w14:paraId="189421E1" w14:textId="77777777" w:rsidR="008F44B5" w:rsidRDefault="008F44B5"/>
  </w:footnote>
  <w:footnote w:type="continuationSeparator" w:id="0">
    <w:p w14:paraId="2AD465BC" w14:textId="77777777" w:rsidR="008F44B5" w:rsidRDefault="008F44B5" w:rsidP="00641F16">
      <w:r>
        <w:continuationSeparator/>
      </w:r>
    </w:p>
    <w:p w14:paraId="314FA4DB" w14:textId="77777777" w:rsidR="008F44B5" w:rsidRDefault="008F44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CBE" w14:textId="2ADA0A46" w:rsidR="002E41ED" w:rsidRDefault="008324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776DF872">
              <wp:simplePos x="0" y="0"/>
              <wp:positionH relativeFrom="margin">
                <wp:align>center</wp:align>
              </wp:positionH>
              <wp:positionV relativeFrom="topMargin">
                <wp:posOffset>133351</wp:posOffset>
              </wp:positionV>
              <wp:extent cx="5943600" cy="6477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AE9CAAE" w:rsidR="002E41ED" w:rsidRPr="0083240C" w:rsidRDefault="0083240C" w:rsidP="0083240C">
                          <w:pPr>
                            <w:pStyle w:val="Titredudocument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83240C"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Console Java programming -</w:t>
                          </w:r>
                          <w:r>
                            <w:rPr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83240C">
                            <w:rPr>
                              <w:b/>
                              <w:color w:val="0070C0"/>
                              <w:sz w:val="22"/>
                              <w:szCs w:val="22"/>
                              <w:lang w:val="en-US"/>
                            </w:rPr>
                            <w:t>BANKING APPLICATION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4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10.5pt;width:468pt;height:51pt;z-index:25167667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" o:allowincell="f" filled="f" stroked="f">
              <v:textbox inset=",0,,0">
                <w:txbxContent>
                  <w:p w14:paraId="19379778" w14:textId="1AE9CAAE" w:rsidR="002E41ED" w:rsidRPr="0083240C" w:rsidRDefault="0083240C" w:rsidP="0083240C">
                    <w:pPr>
                      <w:pStyle w:val="Titredudocument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83240C">
                      <w:rPr>
                        <w:color w:val="0070C0"/>
                        <w:sz w:val="22"/>
                        <w:szCs w:val="22"/>
                        <w:lang w:val="en-US"/>
                      </w:rPr>
                      <w:t>Console Java programming</w:t>
                    </w:r>
                    <w:r w:rsidRPr="0083240C">
                      <w:rPr>
                        <w:color w:val="0070C0"/>
                        <w:sz w:val="22"/>
                        <w:szCs w:val="22"/>
                        <w:lang w:val="en-US"/>
                      </w:rPr>
                      <w:t xml:space="preserve"> -</w:t>
                    </w:r>
                    <w:r>
                      <w:rPr>
                        <w:color w:val="0070C0"/>
                        <w:sz w:val="22"/>
                        <w:szCs w:val="22"/>
                        <w:lang w:val="en-US"/>
                      </w:rPr>
                      <w:t xml:space="preserve"> </w:t>
                    </w:r>
                    <w:r w:rsidRPr="0083240C">
                      <w:rPr>
                        <w:b/>
                        <w:color w:val="0070C0"/>
                        <w:sz w:val="22"/>
                        <w:szCs w:val="22"/>
                        <w:lang w:val="en-US"/>
                      </w:rPr>
                      <w:t>BANKING APPLICATION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E41E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2538E1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2E41ED" w:rsidRPr="00337A6D" w:rsidRDefault="002E41ED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DABB1" id="Text Box 219" o:spid="_x0000_s1031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" o:allowincell="f" fillcolor="#0070c0" stroked="f">
              <v:textbox style="mso-fit-shape-to-text:t" inset=",0,,0">
                <w:txbxContent>
                  <w:p w14:paraId="7D12FA9C" w14:textId="62289CA5" w:rsidR="002E41ED" w:rsidRPr="00337A6D" w:rsidRDefault="002E41ED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C54B8"/>
    <w:multiLevelType w:val="hybridMultilevel"/>
    <w:tmpl w:val="CC9AE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40F4D"/>
    <w:multiLevelType w:val="hybridMultilevel"/>
    <w:tmpl w:val="711829BA"/>
    <w:lvl w:ilvl="0" w:tplc="B7945684">
      <w:start w:val="1"/>
      <w:numFmt w:val="bullet"/>
      <w:lvlText w:val="-"/>
      <w:lvlJc w:val="left"/>
      <w:pPr>
        <w:ind w:left="12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146820FE"/>
    <w:multiLevelType w:val="multilevel"/>
    <w:tmpl w:val="B0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0A68"/>
    <w:multiLevelType w:val="multilevel"/>
    <w:tmpl w:val="BA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5EC7"/>
    <w:multiLevelType w:val="hybridMultilevel"/>
    <w:tmpl w:val="9AE49E94"/>
    <w:lvl w:ilvl="0" w:tplc="B794568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C3650"/>
    <w:multiLevelType w:val="hybridMultilevel"/>
    <w:tmpl w:val="47B66234"/>
    <w:lvl w:ilvl="0" w:tplc="5A10B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620D"/>
    <w:multiLevelType w:val="multilevel"/>
    <w:tmpl w:val="982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7768"/>
    <w:multiLevelType w:val="multilevel"/>
    <w:tmpl w:val="34A654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B5C15"/>
    <w:multiLevelType w:val="multilevel"/>
    <w:tmpl w:val="C8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56388"/>
    <w:multiLevelType w:val="hybridMultilevel"/>
    <w:tmpl w:val="25AEDEE4"/>
    <w:lvl w:ilvl="0" w:tplc="57AE2D4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0C3B"/>
    <w:multiLevelType w:val="multilevel"/>
    <w:tmpl w:val="9B324AE4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75D5162"/>
    <w:multiLevelType w:val="hybridMultilevel"/>
    <w:tmpl w:val="E6A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062F9"/>
    <w:multiLevelType w:val="multilevel"/>
    <w:tmpl w:val="80A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2D14"/>
    <w:multiLevelType w:val="multilevel"/>
    <w:tmpl w:val="372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273BB"/>
    <w:multiLevelType w:val="multilevel"/>
    <w:tmpl w:val="579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7"/>
  </w:num>
  <w:num w:numId="5">
    <w:abstractNumId w:val="12"/>
  </w:num>
  <w:num w:numId="6">
    <w:abstractNumId w:val="7"/>
  </w:num>
  <w:num w:numId="7">
    <w:abstractNumId w:val="16"/>
  </w:num>
  <w:num w:numId="8">
    <w:abstractNumId w:val="11"/>
  </w:num>
  <w:num w:numId="9">
    <w:abstractNumId w:val="23"/>
  </w:num>
  <w:num w:numId="10">
    <w:abstractNumId w:val="15"/>
  </w:num>
  <w:num w:numId="11">
    <w:abstractNumId w:val="6"/>
  </w:num>
  <w:num w:numId="12">
    <w:abstractNumId w:val="22"/>
  </w:num>
  <w:num w:numId="13">
    <w:abstractNumId w:val="5"/>
  </w:num>
  <w:num w:numId="14">
    <w:abstractNumId w:val="20"/>
  </w:num>
  <w:num w:numId="15">
    <w:abstractNumId w:val="13"/>
  </w:num>
  <w:num w:numId="16">
    <w:abstractNumId w:val="10"/>
  </w:num>
  <w:num w:numId="17">
    <w:abstractNumId w:val="3"/>
  </w:num>
  <w:num w:numId="18">
    <w:abstractNumId w:val="18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07826"/>
    <w:rsid w:val="00010427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1311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C15"/>
    <w:rsid w:val="000950F6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6F8"/>
    <w:rsid w:val="000B31A3"/>
    <w:rsid w:val="000B48C4"/>
    <w:rsid w:val="000B6FA0"/>
    <w:rsid w:val="000B6FEB"/>
    <w:rsid w:val="000B71B6"/>
    <w:rsid w:val="000B7551"/>
    <w:rsid w:val="000C1715"/>
    <w:rsid w:val="000D0EFD"/>
    <w:rsid w:val="000D256B"/>
    <w:rsid w:val="000D4FC2"/>
    <w:rsid w:val="000D50EF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A91"/>
    <w:rsid w:val="001372D9"/>
    <w:rsid w:val="00137CDB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60DF"/>
    <w:rsid w:val="0017753D"/>
    <w:rsid w:val="0018187F"/>
    <w:rsid w:val="0018267B"/>
    <w:rsid w:val="00183480"/>
    <w:rsid w:val="00184FC3"/>
    <w:rsid w:val="001861FF"/>
    <w:rsid w:val="00191D31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422F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30CE"/>
    <w:rsid w:val="001E4ED6"/>
    <w:rsid w:val="001E6507"/>
    <w:rsid w:val="001F1661"/>
    <w:rsid w:val="001F344B"/>
    <w:rsid w:val="001F3C31"/>
    <w:rsid w:val="001F512F"/>
    <w:rsid w:val="001F6587"/>
    <w:rsid w:val="001F721B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92D"/>
    <w:rsid w:val="002579E0"/>
    <w:rsid w:val="00257AC7"/>
    <w:rsid w:val="00257DB4"/>
    <w:rsid w:val="0026070A"/>
    <w:rsid w:val="002607D5"/>
    <w:rsid w:val="0026227B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1889"/>
    <w:rsid w:val="002E3B84"/>
    <w:rsid w:val="002E3E86"/>
    <w:rsid w:val="002E41ED"/>
    <w:rsid w:val="002E6427"/>
    <w:rsid w:val="002E7816"/>
    <w:rsid w:val="002F1B17"/>
    <w:rsid w:val="002F2FF1"/>
    <w:rsid w:val="002F4A16"/>
    <w:rsid w:val="002F53C7"/>
    <w:rsid w:val="002F604C"/>
    <w:rsid w:val="00300C88"/>
    <w:rsid w:val="003011C1"/>
    <w:rsid w:val="00302DA3"/>
    <w:rsid w:val="003030B7"/>
    <w:rsid w:val="00303360"/>
    <w:rsid w:val="0030364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B61"/>
    <w:rsid w:val="00350A54"/>
    <w:rsid w:val="003513C5"/>
    <w:rsid w:val="00351CA5"/>
    <w:rsid w:val="0035209E"/>
    <w:rsid w:val="0035236D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2D6F"/>
    <w:rsid w:val="00373A6D"/>
    <w:rsid w:val="00373D0F"/>
    <w:rsid w:val="00376379"/>
    <w:rsid w:val="00377DA3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2D57"/>
    <w:rsid w:val="003F3578"/>
    <w:rsid w:val="003F69DA"/>
    <w:rsid w:val="004003B7"/>
    <w:rsid w:val="004024AB"/>
    <w:rsid w:val="004050C5"/>
    <w:rsid w:val="004051E6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BB4"/>
    <w:rsid w:val="00470076"/>
    <w:rsid w:val="0047072F"/>
    <w:rsid w:val="00470B24"/>
    <w:rsid w:val="0047210A"/>
    <w:rsid w:val="00472626"/>
    <w:rsid w:val="0047447F"/>
    <w:rsid w:val="004744C1"/>
    <w:rsid w:val="00475414"/>
    <w:rsid w:val="00475456"/>
    <w:rsid w:val="00477319"/>
    <w:rsid w:val="0048021D"/>
    <w:rsid w:val="004829DC"/>
    <w:rsid w:val="004850CF"/>
    <w:rsid w:val="00485C42"/>
    <w:rsid w:val="00487127"/>
    <w:rsid w:val="00487578"/>
    <w:rsid w:val="0049063B"/>
    <w:rsid w:val="0049086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788"/>
    <w:rsid w:val="004B6CD2"/>
    <w:rsid w:val="004B7019"/>
    <w:rsid w:val="004B7718"/>
    <w:rsid w:val="004C0039"/>
    <w:rsid w:val="004C20C2"/>
    <w:rsid w:val="004C22E3"/>
    <w:rsid w:val="004C3D04"/>
    <w:rsid w:val="004C3D27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517"/>
    <w:rsid w:val="00537FA0"/>
    <w:rsid w:val="00542133"/>
    <w:rsid w:val="00542DA2"/>
    <w:rsid w:val="00542F30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E7C"/>
    <w:rsid w:val="005A5372"/>
    <w:rsid w:val="005A5B7A"/>
    <w:rsid w:val="005A7059"/>
    <w:rsid w:val="005A7167"/>
    <w:rsid w:val="005A7A50"/>
    <w:rsid w:val="005B0EE4"/>
    <w:rsid w:val="005B25E2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521E"/>
    <w:rsid w:val="005C59D6"/>
    <w:rsid w:val="005C69DB"/>
    <w:rsid w:val="005C7E0B"/>
    <w:rsid w:val="005D0854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0ED"/>
    <w:rsid w:val="00605FE8"/>
    <w:rsid w:val="00610A74"/>
    <w:rsid w:val="00610BDC"/>
    <w:rsid w:val="00611195"/>
    <w:rsid w:val="00611B52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E65"/>
    <w:rsid w:val="00624477"/>
    <w:rsid w:val="006245FD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2B07"/>
    <w:rsid w:val="00662D11"/>
    <w:rsid w:val="00663E75"/>
    <w:rsid w:val="00664903"/>
    <w:rsid w:val="006654B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BB4"/>
    <w:rsid w:val="00690860"/>
    <w:rsid w:val="00691093"/>
    <w:rsid w:val="00692461"/>
    <w:rsid w:val="00696189"/>
    <w:rsid w:val="006A0A2E"/>
    <w:rsid w:val="006A12B8"/>
    <w:rsid w:val="006A4174"/>
    <w:rsid w:val="006A6267"/>
    <w:rsid w:val="006A6E0E"/>
    <w:rsid w:val="006A7E14"/>
    <w:rsid w:val="006B0C8B"/>
    <w:rsid w:val="006B2156"/>
    <w:rsid w:val="006B3865"/>
    <w:rsid w:val="006C03D4"/>
    <w:rsid w:val="006C03F3"/>
    <w:rsid w:val="006C1252"/>
    <w:rsid w:val="006C187C"/>
    <w:rsid w:val="006C65D1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D12"/>
    <w:rsid w:val="006E0E1A"/>
    <w:rsid w:val="006E17A4"/>
    <w:rsid w:val="006E1AE3"/>
    <w:rsid w:val="006E2570"/>
    <w:rsid w:val="006E611C"/>
    <w:rsid w:val="006E64CE"/>
    <w:rsid w:val="006E7FFD"/>
    <w:rsid w:val="006F1F30"/>
    <w:rsid w:val="006F2610"/>
    <w:rsid w:val="006F2EB1"/>
    <w:rsid w:val="006F3C92"/>
    <w:rsid w:val="006F6CCA"/>
    <w:rsid w:val="006F739D"/>
    <w:rsid w:val="007011CC"/>
    <w:rsid w:val="00701618"/>
    <w:rsid w:val="00701D63"/>
    <w:rsid w:val="00701FEB"/>
    <w:rsid w:val="00702253"/>
    <w:rsid w:val="007027DA"/>
    <w:rsid w:val="00703ACB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414B"/>
    <w:rsid w:val="00745AA0"/>
    <w:rsid w:val="007461ED"/>
    <w:rsid w:val="00746BF4"/>
    <w:rsid w:val="007474BE"/>
    <w:rsid w:val="0075026C"/>
    <w:rsid w:val="007511FE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7292A"/>
    <w:rsid w:val="007729EF"/>
    <w:rsid w:val="007731FC"/>
    <w:rsid w:val="00773FEC"/>
    <w:rsid w:val="00774A53"/>
    <w:rsid w:val="0077596F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C43"/>
    <w:rsid w:val="007C7D21"/>
    <w:rsid w:val="007D2C19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4F7B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10B99"/>
    <w:rsid w:val="008116E6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2550E"/>
    <w:rsid w:val="00830335"/>
    <w:rsid w:val="0083240C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271A"/>
    <w:rsid w:val="008A312D"/>
    <w:rsid w:val="008A3647"/>
    <w:rsid w:val="008A56BB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320B"/>
    <w:rsid w:val="008E3546"/>
    <w:rsid w:val="008E3AAF"/>
    <w:rsid w:val="008E4291"/>
    <w:rsid w:val="008E68F1"/>
    <w:rsid w:val="008E6E12"/>
    <w:rsid w:val="008E739A"/>
    <w:rsid w:val="008F0242"/>
    <w:rsid w:val="008F18F8"/>
    <w:rsid w:val="008F28DA"/>
    <w:rsid w:val="008F2DE8"/>
    <w:rsid w:val="008F2F84"/>
    <w:rsid w:val="008F44B5"/>
    <w:rsid w:val="008F7594"/>
    <w:rsid w:val="008F785E"/>
    <w:rsid w:val="008F7F85"/>
    <w:rsid w:val="00900AAE"/>
    <w:rsid w:val="00900BC4"/>
    <w:rsid w:val="0090164E"/>
    <w:rsid w:val="00901723"/>
    <w:rsid w:val="00903C4A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73BE"/>
    <w:rsid w:val="00951434"/>
    <w:rsid w:val="00951A52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672F1"/>
    <w:rsid w:val="0097006C"/>
    <w:rsid w:val="00970D2B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7DD3"/>
    <w:rsid w:val="009A7E30"/>
    <w:rsid w:val="009B0068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0F5B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4108"/>
    <w:rsid w:val="00A64973"/>
    <w:rsid w:val="00A65E74"/>
    <w:rsid w:val="00A66221"/>
    <w:rsid w:val="00A679FD"/>
    <w:rsid w:val="00A708B7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F4"/>
    <w:rsid w:val="00AB1406"/>
    <w:rsid w:val="00AB473C"/>
    <w:rsid w:val="00AB47C2"/>
    <w:rsid w:val="00AC0726"/>
    <w:rsid w:val="00AC15D7"/>
    <w:rsid w:val="00AC2E7E"/>
    <w:rsid w:val="00AC2F18"/>
    <w:rsid w:val="00AC4821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5368"/>
    <w:rsid w:val="00AF6854"/>
    <w:rsid w:val="00B01DC6"/>
    <w:rsid w:val="00B02830"/>
    <w:rsid w:val="00B02A1D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27EE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CED"/>
    <w:rsid w:val="00B54C0E"/>
    <w:rsid w:val="00B55257"/>
    <w:rsid w:val="00B55C8B"/>
    <w:rsid w:val="00B57644"/>
    <w:rsid w:val="00B576F5"/>
    <w:rsid w:val="00B57BC8"/>
    <w:rsid w:val="00B633D9"/>
    <w:rsid w:val="00B6418E"/>
    <w:rsid w:val="00B64EDE"/>
    <w:rsid w:val="00B66064"/>
    <w:rsid w:val="00B669DE"/>
    <w:rsid w:val="00B66C45"/>
    <w:rsid w:val="00B7059E"/>
    <w:rsid w:val="00B70A47"/>
    <w:rsid w:val="00B714CE"/>
    <w:rsid w:val="00B71BF2"/>
    <w:rsid w:val="00B73862"/>
    <w:rsid w:val="00B7473E"/>
    <w:rsid w:val="00B74C52"/>
    <w:rsid w:val="00B751D2"/>
    <w:rsid w:val="00B76D85"/>
    <w:rsid w:val="00B77FA1"/>
    <w:rsid w:val="00B8068F"/>
    <w:rsid w:val="00B81CC3"/>
    <w:rsid w:val="00B83F3C"/>
    <w:rsid w:val="00B85215"/>
    <w:rsid w:val="00B85A29"/>
    <w:rsid w:val="00B85A74"/>
    <w:rsid w:val="00B85AA6"/>
    <w:rsid w:val="00B87D76"/>
    <w:rsid w:val="00B90428"/>
    <w:rsid w:val="00B91B46"/>
    <w:rsid w:val="00B9516B"/>
    <w:rsid w:val="00B974E0"/>
    <w:rsid w:val="00BA111E"/>
    <w:rsid w:val="00BA2693"/>
    <w:rsid w:val="00BA26E1"/>
    <w:rsid w:val="00BA42EF"/>
    <w:rsid w:val="00BA5284"/>
    <w:rsid w:val="00BA57F6"/>
    <w:rsid w:val="00BA5F4D"/>
    <w:rsid w:val="00BA79A3"/>
    <w:rsid w:val="00BB1AC5"/>
    <w:rsid w:val="00BB2D9B"/>
    <w:rsid w:val="00BB3177"/>
    <w:rsid w:val="00BB4215"/>
    <w:rsid w:val="00BB4A6A"/>
    <w:rsid w:val="00BB4E2F"/>
    <w:rsid w:val="00BB6D9C"/>
    <w:rsid w:val="00BB7554"/>
    <w:rsid w:val="00BC02FB"/>
    <w:rsid w:val="00BC04C0"/>
    <w:rsid w:val="00BC078F"/>
    <w:rsid w:val="00BC2116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1041"/>
    <w:rsid w:val="00C0221B"/>
    <w:rsid w:val="00C037DF"/>
    <w:rsid w:val="00C051DA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3067"/>
    <w:rsid w:val="00C45170"/>
    <w:rsid w:val="00C45397"/>
    <w:rsid w:val="00C454E3"/>
    <w:rsid w:val="00C46D0C"/>
    <w:rsid w:val="00C47773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5472"/>
    <w:rsid w:val="00CB58E7"/>
    <w:rsid w:val="00CB5E54"/>
    <w:rsid w:val="00CB6590"/>
    <w:rsid w:val="00CB6ED8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628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C90"/>
    <w:rsid w:val="00D64F6C"/>
    <w:rsid w:val="00D6534E"/>
    <w:rsid w:val="00D65AF7"/>
    <w:rsid w:val="00D671BF"/>
    <w:rsid w:val="00D67FC4"/>
    <w:rsid w:val="00D70BEE"/>
    <w:rsid w:val="00D72949"/>
    <w:rsid w:val="00D73611"/>
    <w:rsid w:val="00D74246"/>
    <w:rsid w:val="00D751C1"/>
    <w:rsid w:val="00D75CBD"/>
    <w:rsid w:val="00D81E97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892"/>
    <w:rsid w:val="00DC626E"/>
    <w:rsid w:val="00DC74C8"/>
    <w:rsid w:val="00DD027B"/>
    <w:rsid w:val="00DD19C6"/>
    <w:rsid w:val="00DD2861"/>
    <w:rsid w:val="00DD2D38"/>
    <w:rsid w:val="00DD344B"/>
    <w:rsid w:val="00DD3DEE"/>
    <w:rsid w:val="00DD77B3"/>
    <w:rsid w:val="00DD79EF"/>
    <w:rsid w:val="00DE0EFC"/>
    <w:rsid w:val="00DE2A7A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EF9"/>
    <w:rsid w:val="00E11344"/>
    <w:rsid w:val="00E11C81"/>
    <w:rsid w:val="00E124F8"/>
    <w:rsid w:val="00E13F62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38BB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63A1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B60"/>
    <w:rsid w:val="00FB7E92"/>
    <w:rsid w:val="00FB7FD2"/>
    <w:rsid w:val="00FC17C2"/>
    <w:rsid w:val="00FC1EAF"/>
    <w:rsid w:val="00FC22FB"/>
    <w:rsid w:val="00FC27C5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53D6"/>
    <w:rsid w:val="00FD6CCA"/>
    <w:rsid w:val="00FD6D4A"/>
    <w:rsid w:val="00FE1E39"/>
    <w:rsid w:val="00FE3B69"/>
    <w:rsid w:val="00FE40C5"/>
    <w:rsid w:val="00FE45B9"/>
    <w:rsid w:val="00FE5BE4"/>
    <w:rsid w:val="00FE5F17"/>
    <w:rsid w:val="00FF1904"/>
    <w:rsid w:val="00FF1D7D"/>
    <w:rsid w:val="00FF2CDD"/>
    <w:rsid w:val="00FF56D0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2C607C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24408A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607C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1D3195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672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B637AB7-3253-4366-8628-B93A9B5B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</Template>
  <TotalTime>1142</TotalTime>
  <Pages>10</Pages>
  <Words>1073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Exposé de français - La cybercriminalité</vt:lpstr>
      <vt:lpstr>Stage en entreprise - Service supervision &amp; métrologie de l’AFP</vt:lpstr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Exposé de français - La cybercriminalité</dc:title>
  <dc:subject>BOUDIER Aurélien &amp; JEANNIARD Jonathan</dc:subject>
  <dc:creator>Aurélien Boudier</dc:creator>
  <cp:keywords/>
  <dc:description/>
  <cp:lastModifiedBy>Aurel</cp:lastModifiedBy>
  <cp:revision>7</cp:revision>
  <cp:lastPrinted>2020-02-06T15:42:00Z</cp:lastPrinted>
  <dcterms:created xsi:type="dcterms:W3CDTF">2020-02-06T15:05:00Z</dcterms:created>
  <dcterms:modified xsi:type="dcterms:W3CDTF">2020-02-10T09:52:00Z</dcterms:modified>
</cp:coreProperties>
</file>